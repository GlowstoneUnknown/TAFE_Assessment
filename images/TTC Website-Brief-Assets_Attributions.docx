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1F4E0" w14:textId="77777777" w:rsidR="00896A7F" w:rsidRPr="00A93431" w:rsidRDefault="00587759" w:rsidP="00A93431">
      <w:pPr>
        <w:pStyle w:val="Logo"/>
      </w:pPr>
      <w:bookmarkStart w:id="0" w:name="_Toc430859751"/>
      <w:r>
        <w:t xml:space="preserve">   </w:t>
      </w:r>
      <w:r w:rsidR="005A30C3">
        <w:drawing>
          <wp:inline distT="0" distB="0" distL="0" distR="0" wp14:anchorId="40889506" wp14:editId="52C9D9D3">
            <wp:extent cx="2253600" cy="1126800"/>
            <wp:effectExtent l="0" t="0" r="0" b="0"/>
            <wp:docPr id="1" name="Picture 1" descr="The Travel Curator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Hospitality Co-operative log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1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 w:displacedByCustomXml="next"/>
    <w:bookmarkStart w:id="1" w:name="_Toc519606992" w:displacedByCustomXml="next"/>
    <w:sdt>
      <w:sdtPr>
        <w:alias w:val="Title"/>
        <w:tag w:val=""/>
        <w:id w:val="-1400127889"/>
        <w:placeholder>
          <w:docPart w:val="9ED141CB679844DBA8E0682933761C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3CBE819" w14:textId="7ADC6D70" w:rsidR="004941DD" w:rsidRDefault="001444B9" w:rsidP="004941DD">
          <w:pPr>
            <w:pStyle w:val="Heading1"/>
          </w:pPr>
          <w:r w:rsidRPr="001444B9">
            <w:t>Website Brief Assets</w:t>
          </w:r>
        </w:p>
      </w:sdtContent>
    </w:sdt>
    <w:p w14:paraId="766762B6" w14:textId="115CDA0E" w:rsidR="007A79DE" w:rsidRPr="006647DD" w:rsidRDefault="001444B9" w:rsidP="00430D69">
      <w:pPr>
        <w:pStyle w:val="Heading2"/>
      </w:pPr>
      <w:r w:rsidRPr="001444B9">
        <w:t>Image attributions</w:t>
      </w:r>
    </w:p>
    <w:tbl>
      <w:tblPr>
        <w:tblStyle w:val="TheTravelCurator"/>
        <w:tblW w:w="5000" w:type="pct"/>
        <w:tblLayout w:type="fixed"/>
        <w:tblLook w:val="00A0" w:firstRow="1" w:lastRow="0" w:firstColumn="1" w:lastColumn="0" w:noHBand="0" w:noVBand="0"/>
        <w:tblDescription w:val="Policy defintions"/>
      </w:tblPr>
      <w:tblGrid>
        <w:gridCol w:w="2972"/>
        <w:gridCol w:w="2410"/>
        <w:gridCol w:w="2551"/>
        <w:gridCol w:w="1695"/>
      </w:tblGrid>
      <w:tr w:rsidR="00942B28" w:rsidRPr="006647DD" w14:paraId="646022E8" w14:textId="77777777" w:rsidTr="00E23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</w:tcPr>
          <w:p w14:paraId="7742CA96" w14:textId="22F10D5F" w:rsidR="00942B28" w:rsidRPr="006647DD" w:rsidRDefault="00942B28" w:rsidP="00942B28">
            <w:pPr>
              <w:pStyle w:val="TableHeaderRow"/>
              <w:rPr>
                <w:noProof/>
              </w:rPr>
            </w:pPr>
            <w:r w:rsidRPr="006C4C1C">
              <w:t xml:space="preserve">Title </w:t>
            </w:r>
          </w:p>
        </w:tc>
        <w:tc>
          <w:tcPr>
            <w:tcW w:w="2410" w:type="dxa"/>
          </w:tcPr>
          <w:p w14:paraId="41AE54FD" w14:textId="149AABD6" w:rsidR="00942B28" w:rsidRDefault="00942B28" w:rsidP="00942B28">
            <w:pPr>
              <w:pStyle w:val="TableHeaderRow"/>
              <w:rPr>
                <w:noProof/>
              </w:rPr>
            </w:pPr>
            <w:r w:rsidRPr="006C4C1C">
              <w:t xml:space="preserve">Creator </w:t>
            </w:r>
          </w:p>
        </w:tc>
        <w:tc>
          <w:tcPr>
            <w:tcW w:w="2551" w:type="dxa"/>
          </w:tcPr>
          <w:p w14:paraId="3449A6F0" w14:textId="0CBEFEAC" w:rsidR="00942B28" w:rsidRDefault="00942B28" w:rsidP="00942B28">
            <w:pPr>
              <w:pStyle w:val="TableHeaderRow"/>
              <w:rPr>
                <w:noProof/>
              </w:rPr>
            </w:pPr>
            <w:r w:rsidRPr="006C4C1C">
              <w:t xml:space="preserve">Licence </w:t>
            </w:r>
          </w:p>
        </w:tc>
        <w:tc>
          <w:tcPr>
            <w:tcW w:w="1695" w:type="dxa"/>
          </w:tcPr>
          <w:p w14:paraId="5862E10A" w14:textId="3313183F" w:rsidR="00942B28" w:rsidRPr="006647DD" w:rsidRDefault="00942B28" w:rsidP="00942B28">
            <w:pPr>
              <w:pStyle w:val="TableHeaderRow"/>
              <w:rPr>
                <w:noProof/>
              </w:rPr>
            </w:pPr>
            <w:r w:rsidRPr="006C4C1C">
              <w:t xml:space="preserve">Modified/By </w:t>
            </w:r>
          </w:p>
        </w:tc>
      </w:tr>
      <w:tr w:rsidR="006174B3" w:rsidRPr="0078388A" w14:paraId="0A36755B" w14:textId="77777777" w:rsidTr="00264ACA">
        <w:tc>
          <w:tcPr>
            <w:tcW w:w="2972" w:type="dxa"/>
          </w:tcPr>
          <w:p w14:paraId="3F34A2A3" w14:textId="77777777" w:rsidR="006174B3" w:rsidRPr="0078388A" w:rsidRDefault="006174B3" w:rsidP="00264ACA">
            <w:pPr>
              <w:pStyle w:val="TableText"/>
            </w:pPr>
            <w:r w:rsidRPr="0078388A">
              <w:t>The Travel Curators logo</w:t>
            </w:r>
          </w:p>
        </w:tc>
        <w:tc>
          <w:tcPr>
            <w:tcW w:w="2410" w:type="dxa"/>
          </w:tcPr>
          <w:p w14:paraId="6150289F" w14:textId="77777777" w:rsidR="006174B3" w:rsidRPr="0078388A" w:rsidRDefault="006174B3" w:rsidP="00264ACA">
            <w:pPr>
              <w:pStyle w:val="TableText"/>
            </w:pPr>
            <w:r>
              <w:t>TAFE NSW</w:t>
            </w:r>
          </w:p>
        </w:tc>
        <w:tc>
          <w:tcPr>
            <w:tcW w:w="2551" w:type="dxa"/>
          </w:tcPr>
          <w:p w14:paraId="5B333AB2" w14:textId="77777777" w:rsidR="006174B3" w:rsidRPr="0078388A" w:rsidRDefault="006174B3" w:rsidP="00264ACA">
            <w:pPr>
              <w:pStyle w:val="TableText"/>
            </w:pPr>
            <w:r>
              <w:t>© TAFE NSW 2025</w:t>
            </w:r>
          </w:p>
        </w:tc>
        <w:tc>
          <w:tcPr>
            <w:tcW w:w="1695" w:type="dxa"/>
          </w:tcPr>
          <w:p w14:paraId="575F9DD2" w14:textId="77777777" w:rsidR="006174B3" w:rsidRPr="0078388A" w:rsidRDefault="006174B3" w:rsidP="00264ACA">
            <w:pPr>
              <w:pStyle w:val="TableText"/>
            </w:pPr>
            <w:r>
              <w:t>N/A</w:t>
            </w:r>
          </w:p>
        </w:tc>
      </w:tr>
      <w:tr w:rsidR="00E45C10" w:rsidRPr="006647DD" w14:paraId="32D335A0" w14:textId="77777777" w:rsidTr="00E23B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72" w:type="dxa"/>
          </w:tcPr>
          <w:p w14:paraId="57281C29" w14:textId="2FACA551" w:rsidR="00E45C10" w:rsidRPr="00486E44" w:rsidRDefault="00E45C10" w:rsidP="00E45C10">
            <w:pPr>
              <w:pStyle w:val="TableText"/>
            </w:pPr>
            <w:r w:rsidRPr="00B80E4C">
              <w:t>Adobe</w:t>
            </w:r>
            <w:r w:rsidR="00E23B2A">
              <w:t xml:space="preserve"> </w:t>
            </w:r>
            <w:r w:rsidRPr="00B80E4C">
              <w:t>Stock</w:t>
            </w:r>
            <w:r w:rsidR="00E23B2A">
              <w:t xml:space="preserve"> </w:t>
            </w:r>
            <w:r w:rsidRPr="00B80E4C">
              <w:t>39219837</w:t>
            </w:r>
          </w:p>
        </w:tc>
        <w:tc>
          <w:tcPr>
            <w:tcW w:w="2410" w:type="dxa"/>
          </w:tcPr>
          <w:p w14:paraId="7D303044" w14:textId="286E1F23" w:rsidR="00E45C10" w:rsidRPr="00AC4CE9" w:rsidRDefault="00E45C10" w:rsidP="00E45C10">
            <w:pPr>
              <w:pStyle w:val="TableText"/>
            </w:pPr>
            <w:hyperlink r:id="rId12" w:history="1">
              <w:r w:rsidRPr="00B80E4C">
                <w:rPr>
                  <w:rStyle w:val="Hyperlink"/>
                </w:rPr>
                <w:t xml:space="preserve">Martin </w:t>
              </w:r>
              <w:proofErr w:type="spellStart"/>
              <w:r w:rsidRPr="00B80E4C">
                <w:rPr>
                  <w:rStyle w:val="Hyperlink"/>
                </w:rPr>
                <w:t>Valigursky</w:t>
              </w:r>
              <w:proofErr w:type="spellEnd"/>
            </w:hyperlink>
          </w:p>
        </w:tc>
        <w:tc>
          <w:tcPr>
            <w:tcW w:w="2551" w:type="dxa"/>
          </w:tcPr>
          <w:p w14:paraId="1BB4359E" w14:textId="23AD3FAF" w:rsidR="00E45C10" w:rsidRPr="00AC4CE9" w:rsidRDefault="00E45C10" w:rsidP="00E45C10">
            <w:pPr>
              <w:pStyle w:val="TableText"/>
            </w:pPr>
            <w:r>
              <w:t>© Adobe Stock copied under licence</w:t>
            </w:r>
          </w:p>
        </w:tc>
        <w:tc>
          <w:tcPr>
            <w:tcW w:w="1695" w:type="dxa"/>
          </w:tcPr>
          <w:p w14:paraId="38CD30BB" w14:textId="4870D85E" w:rsidR="00E45C10" w:rsidRPr="00AC4CE9" w:rsidRDefault="00E45C10" w:rsidP="00E45C10">
            <w:pPr>
              <w:pStyle w:val="TableText"/>
            </w:pPr>
            <w:r>
              <w:t>N/A</w:t>
            </w:r>
          </w:p>
        </w:tc>
      </w:tr>
      <w:tr w:rsidR="00E45C10" w:rsidRPr="006647DD" w14:paraId="066B7D92" w14:textId="77777777" w:rsidTr="00E23B2A">
        <w:tc>
          <w:tcPr>
            <w:tcW w:w="2972" w:type="dxa"/>
          </w:tcPr>
          <w:p w14:paraId="6BBCFDBC" w14:textId="377ED8A5" w:rsidR="00E45C10" w:rsidRPr="00ED7525" w:rsidRDefault="00E45C10" w:rsidP="00E45C10">
            <w:pPr>
              <w:pStyle w:val="TableText"/>
            </w:pPr>
            <w:hyperlink r:id="rId13" w:history="1">
              <w:r w:rsidRPr="00B80E4C">
                <w:rPr>
                  <w:rStyle w:val="Hyperlink"/>
                </w:rPr>
                <w:t>Adobe</w:t>
              </w:r>
              <w:r w:rsidR="00E23B2A">
                <w:rPr>
                  <w:rStyle w:val="Hyperlink"/>
                </w:rPr>
                <w:t xml:space="preserve"> </w:t>
              </w:r>
              <w:r w:rsidRPr="00B80E4C">
                <w:rPr>
                  <w:rStyle w:val="Hyperlink"/>
                </w:rPr>
                <w:t>Stock</w:t>
              </w:r>
              <w:r w:rsidR="00E23B2A">
                <w:rPr>
                  <w:rStyle w:val="Hyperlink"/>
                </w:rPr>
                <w:t xml:space="preserve"> </w:t>
              </w:r>
              <w:r w:rsidRPr="00B80E4C">
                <w:rPr>
                  <w:rStyle w:val="Hyperlink"/>
                </w:rPr>
                <w:t>63511291</w:t>
              </w:r>
            </w:hyperlink>
          </w:p>
        </w:tc>
        <w:tc>
          <w:tcPr>
            <w:tcW w:w="2410" w:type="dxa"/>
          </w:tcPr>
          <w:p w14:paraId="3E2D4AD5" w14:textId="4B3C69F2" w:rsidR="00E45C10" w:rsidRPr="00AC4CE9" w:rsidRDefault="00E45C10" w:rsidP="00E45C10">
            <w:pPr>
              <w:pStyle w:val="TableText"/>
            </w:pPr>
            <w:r>
              <w:t>Unknown</w:t>
            </w:r>
          </w:p>
        </w:tc>
        <w:tc>
          <w:tcPr>
            <w:tcW w:w="2551" w:type="dxa"/>
          </w:tcPr>
          <w:p w14:paraId="4716AAB1" w14:textId="67B93A5C" w:rsidR="00E45C10" w:rsidRPr="00AC4CE9" w:rsidRDefault="00E45C10" w:rsidP="00E45C10">
            <w:pPr>
              <w:pStyle w:val="TableText"/>
            </w:pPr>
            <w:r>
              <w:t>© Adobe Stock copied under licence</w:t>
            </w:r>
          </w:p>
        </w:tc>
        <w:tc>
          <w:tcPr>
            <w:tcW w:w="1695" w:type="dxa"/>
          </w:tcPr>
          <w:p w14:paraId="73C923B3" w14:textId="4800C645" w:rsidR="00E45C10" w:rsidRPr="00AC4CE9" w:rsidRDefault="00E45C10" w:rsidP="00E45C10">
            <w:pPr>
              <w:pStyle w:val="TableText"/>
            </w:pPr>
            <w:r>
              <w:t>N/A</w:t>
            </w:r>
          </w:p>
        </w:tc>
      </w:tr>
      <w:tr w:rsidR="00E45C10" w:rsidRPr="006647DD" w14:paraId="5C11E844" w14:textId="77777777" w:rsidTr="00E23B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72" w:type="dxa"/>
          </w:tcPr>
          <w:p w14:paraId="64BD011C" w14:textId="29491328" w:rsidR="00E45C10" w:rsidRPr="00486E44" w:rsidRDefault="00E45C10" w:rsidP="00E45C10">
            <w:pPr>
              <w:pStyle w:val="TableText"/>
              <w:rPr>
                <w:b/>
              </w:rPr>
            </w:pPr>
            <w:r w:rsidRPr="00B80E4C">
              <w:t>Adobe</w:t>
            </w:r>
            <w:r w:rsidR="00E23B2A">
              <w:t xml:space="preserve"> </w:t>
            </w:r>
            <w:r w:rsidRPr="00B80E4C">
              <w:t>Stock</w:t>
            </w:r>
            <w:r w:rsidR="00E23B2A">
              <w:t xml:space="preserve"> </w:t>
            </w:r>
            <w:r w:rsidRPr="00B80E4C">
              <w:t>134362781</w:t>
            </w:r>
          </w:p>
        </w:tc>
        <w:tc>
          <w:tcPr>
            <w:tcW w:w="2410" w:type="dxa"/>
          </w:tcPr>
          <w:p w14:paraId="12106C49" w14:textId="38A23AA9" w:rsidR="00E45C10" w:rsidRPr="00E520FD" w:rsidRDefault="00E45C10" w:rsidP="00E45C10">
            <w:pPr>
              <w:pStyle w:val="TableText"/>
            </w:pPr>
            <w:hyperlink r:id="rId14" w:history="1">
              <w:r w:rsidRPr="00B80E4C">
                <w:rPr>
                  <w:rStyle w:val="Hyperlink"/>
                </w:rPr>
                <w:t>Patryk Kosmider</w:t>
              </w:r>
            </w:hyperlink>
          </w:p>
        </w:tc>
        <w:tc>
          <w:tcPr>
            <w:tcW w:w="2551" w:type="dxa"/>
          </w:tcPr>
          <w:p w14:paraId="0D42387B" w14:textId="42B13BF0" w:rsidR="00E45C10" w:rsidRPr="00E520FD" w:rsidRDefault="00E45C10" w:rsidP="00E45C10">
            <w:pPr>
              <w:pStyle w:val="TableText"/>
            </w:pPr>
            <w:r>
              <w:t>© Adobe Stock copied under licence</w:t>
            </w:r>
          </w:p>
        </w:tc>
        <w:tc>
          <w:tcPr>
            <w:tcW w:w="1695" w:type="dxa"/>
          </w:tcPr>
          <w:p w14:paraId="41E07C6B" w14:textId="24553829" w:rsidR="00E45C10" w:rsidRPr="00E520FD" w:rsidRDefault="00E45C10" w:rsidP="00E45C10">
            <w:pPr>
              <w:pStyle w:val="TableText"/>
            </w:pPr>
            <w:r>
              <w:t>N/A</w:t>
            </w:r>
          </w:p>
        </w:tc>
      </w:tr>
      <w:tr w:rsidR="00E45C10" w:rsidRPr="006647DD" w14:paraId="3594BB60" w14:textId="77777777" w:rsidTr="00E23B2A">
        <w:tc>
          <w:tcPr>
            <w:tcW w:w="2972" w:type="dxa"/>
          </w:tcPr>
          <w:p w14:paraId="3DACF521" w14:textId="792A558D" w:rsidR="00E45C10" w:rsidRPr="00B03B5C" w:rsidRDefault="00E45C10" w:rsidP="00E45C10">
            <w:pPr>
              <w:pStyle w:val="TableText"/>
              <w:rPr>
                <w:rStyle w:val="Hyperlink"/>
              </w:rPr>
            </w:pPr>
            <w:hyperlink r:id="rId15" w:history="1">
              <w:r w:rsidRPr="00B03B5C">
                <w:rPr>
                  <w:rStyle w:val="Hyperlink"/>
                </w:rPr>
                <w:t>Adobe</w:t>
              </w:r>
              <w:r w:rsidR="00E23B2A">
                <w:rPr>
                  <w:rStyle w:val="Hyperlink"/>
                </w:rPr>
                <w:t xml:space="preserve"> </w:t>
              </w:r>
              <w:r w:rsidRPr="00B03B5C">
                <w:rPr>
                  <w:rStyle w:val="Hyperlink"/>
                </w:rPr>
                <w:t>Stock</w:t>
              </w:r>
              <w:r w:rsidR="00E23B2A">
                <w:rPr>
                  <w:rStyle w:val="Hyperlink"/>
                </w:rPr>
                <w:t xml:space="preserve"> </w:t>
              </w:r>
              <w:r w:rsidRPr="00B03B5C">
                <w:rPr>
                  <w:rStyle w:val="Hyperlink"/>
                </w:rPr>
                <w:t>298155089</w:t>
              </w:r>
            </w:hyperlink>
          </w:p>
        </w:tc>
        <w:tc>
          <w:tcPr>
            <w:tcW w:w="2410" w:type="dxa"/>
          </w:tcPr>
          <w:p w14:paraId="2F44C0D7" w14:textId="7A608ED9" w:rsidR="00E45C10" w:rsidRPr="00E520FD" w:rsidRDefault="00E45C10" w:rsidP="00E45C10">
            <w:pPr>
              <w:pStyle w:val="TableText"/>
            </w:pPr>
            <w:r>
              <w:t>Unknown</w:t>
            </w:r>
          </w:p>
        </w:tc>
        <w:tc>
          <w:tcPr>
            <w:tcW w:w="2551" w:type="dxa"/>
          </w:tcPr>
          <w:p w14:paraId="7BA6C760" w14:textId="65550E72" w:rsidR="00E45C10" w:rsidRPr="00E520FD" w:rsidRDefault="00E45C10" w:rsidP="00E45C10">
            <w:pPr>
              <w:pStyle w:val="TableText"/>
            </w:pPr>
            <w:r>
              <w:t>© Adobe Stock copied under licence</w:t>
            </w:r>
          </w:p>
        </w:tc>
        <w:tc>
          <w:tcPr>
            <w:tcW w:w="1695" w:type="dxa"/>
          </w:tcPr>
          <w:p w14:paraId="483BB4D2" w14:textId="0B180FBF" w:rsidR="00E45C10" w:rsidRPr="00E520FD" w:rsidRDefault="00E45C10" w:rsidP="00E45C10">
            <w:pPr>
              <w:pStyle w:val="TableText"/>
            </w:pPr>
            <w:r>
              <w:t>N/A</w:t>
            </w:r>
          </w:p>
        </w:tc>
      </w:tr>
      <w:tr w:rsidR="00E45C10" w:rsidRPr="006647DD" w14:paraId="3723C412" w14:textId="77777777" w:rsidTr="00E23B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72" w:type="dxa"/>
          </w:tcPr>
          <w:p w14:paraId="252D1902" w14:textId="4D4F4C9E" w:rsidR="00E45C10" w:rsidRPr="00B03B5C" w:rsidRDefault="00E45C10" w:rsidP="00E45C10">
            <w:pPr>
              <w:pStyle w:val="TableText"/>
              <w:rPr>
                <w:rStyle w:val="Hyperlink"/>
              </w:rPr>
            </w:pPr>
            <w:hyperlink r:id="rId16" w:history="1">
              <w:r w:rsidRPr="00B03B5C">
                <w:rPr>
                  <w:rStyle w:val="Hyperlink"/>
                </w:rPr>
                <w:t>Adobe</w:t>
              </w:r>
              <w:r w:rsidR="00E23B2A">
                <w:rPr>
                  <w:rStyle w:val="Hyperlink"/>
                </w:rPr>
                <w:t xml:space="preserve"> </w:t>
              </w:r>
              <w:r w:rsidRPr="00B03B5C">
                <w:rPr>
                  <w:rStyle w:val="Hyperlink"/>
                </w:rPr>
                <w:t>Stock</w:t>
              </w:r>
              <w:r w:rsidR="00E23B2A">
                <w:rPr>
                  <w:rStyle w:val="Hyperlink"/>
                </w:rPr>
                <w:t xml:space="preserve"> </w:t>
              </w:r>
              <w:r w:rsidRPr="00B03B5C">
                <w:rPr>
                  <w:rStyle w:val="Hyperlink"/>
                </w:rPr>
                <w:t>418041482</w:t>
              </w:r>
            </w:hyperlink>
          </w:p>
        </w:tc>
        <w:tc>
          <w:tcPr>
            <w:tcW w:w="2410" w:type="dxa"/>
          </w:tcPr>
          <w:p w14:paraId="4E252C48" w14:textId="4692929A" w:rsidR="00E45C10" w:rsidRPr="00E520FD" w:rsidRDefault="00E45C10" w:rsidP="00E45C10">
            <w:pPr>
              <w:pStyle w:val="TableText"/>
            </w:pPr>
            <w:r>
              <w:t>Unknown</w:t>
            </w:r>
          </w:p>
        </w:tc>
        <w:tc>
          <w:tcPr>
            <w:tcW w:w="2551" w:type="dxa"/>
          </w:tcPr>
          <w:p w14:paraId="032095BC" w14:textId="000EFA43" w:rsidR="00E45C10" w:rsidRPr="00E520FD" w:rsidRDefault="00E45C10" w:rsidP="00E45C10">
            <w:pPr>
              <w:pStyle w:val="TableText"/>
            </w:pPr>
            <w:r>
              <w:t>© Adobe Stock copied under licence</w:t>
            </w:r>
          </w:p>
        </w:tc>
        <w:tc>
          <w:tcPr>
            <w:tcW w:w="1695" w:type="dxa"/>
          </w:tcPr>
          <w:p w14:paraId="141CFD07" w14:textId="59A3876C" w:rsidR="00E45C10" w:rsidRPr="00E520FD" w:rsidRDefault="00E45C10" w:rsidP="00E45C10">
            <w:pPr>
              <w:pStyle w:val="TableText"/>
            </w:pPr>
            <w:r>
              <w:t>N/A</w:t>
            </w:r>
          </w:p>
        </w:tc>
      </w:tr>
      <w:tr w:rsidR="00E45C10" w:rsidRPr="006647DD" w14:paraId="2E497FD4" w14:textId="77777777" w:rsidTr="00E23B2A">
        <w:tc>
          <w:tcPr>
            <w:tcW w:w="2972" w:type="dxa"/>
          </w:tcPr>
          <w:p w14:paraId="39422408" w14:textId="34D988DF" w:rsidR="00E45C10" w:rsidRPr="00B03B5C" w:rsidRDefault="00E45C10" w:rsidP="00E45C10">
            <w:pPr>
              <w:pStyle w:val="TableText"/>
              <w:rPr>
                <w:rStyle w:val="Hyperlink"/>
              </w:rPr>
            </w:pPr>
            <w:hyperlink r:id="rId17" w:history="1">
              <w:r w:rsidRPr="00B03B5C">
                <w:rPr>
                  <w:rStyle w:val="Hyperlink"/>
                </w:rPr>
                <w:t>Adobe</w:t>
              </w:r>
              <w:r w:rsidR="00E23B2A">
                <w:rPr>
                  <w:rStyle w:val="Hyperlink"/>
                </w:rPr>
                <w:t xml:space="preserve"> </w:t>
              </w:r>
              <w:r w:rsidRPr="00B03B5C">
                <w:rPr>
                  <w:rStyle w:val="Hyperlink"/>
                </w:rPr>
                <w:t>Stock</w:t>
              </w:r>
              <w:r w:rsidR="00E23B2A">
                <w:rPr>
                  <w:rStyle w:val="Hyperlink"/>
                </w:rPr>
                <w:t xml:space="preserve"> </w:t>
              </w:r>
              <w:r w:rsidRPr="00B03B5C">
                <w:rPr>
                  <w:rStyle w:val="Hyperlink"/>
                </w:rPr>
                <w:t>991079985</w:t>
              </w:r>
            </w:hyperlink>
          </w:p>
        </w:tc>
        <w:tc>
          <w:tcPr>
            <w:tcW w:w="2410" w:type="dxa"/>
          </w:tcPr>
          <w:p w14:paraId="396D1DF9" w14:textId="1B8E7EDB" w:rsidR="00E45C10" w:rsidRPr="00E520FD" w:rsidRDefault="00E45C10" w:rsidP="00E45C10">
            <w:pPr>
              <w:pStyle w:val="TableText"/>
            </w:pPr>
            <w:r>
              <w:t>Unknown</w:t>
            </w:r>
          </w:p>
        </w:tc>
        <w:tc>
          <w:tcPr>
            <w:tcW w:w="2551" w:type="dxa"/>
          </w:tcPr>
          <w:p w14:paraId="2A23B5D8" w14:textId="44A56483" w:rsidR="00E45C10" w:rsidRPr="00E520FD" w:rsidRDefault="00E45C10" w:rsidP="00E45C10">
            <w:pPr>
              <w:pStyle w:val="TableText"/>
            </w:pPr>
            <w:r>
              <w:t>© Adobe Stock copied under licence</w:t>
            </w:r>
          </w:p>
        </w:tc>
        <w:tc>
          <w:tcPr>
            <w:tcW w:w="1695" w:type="dxa"/>
          </w:tcPr>
          <w:p w14:paraId="3703F7E3" w14:textId="180DBDF9" w:rsidR="00E45C10" w:rsidRPr="00E520FD" w:rsidRDefault="00E45C10" w:rsidP="00E45C10">
            <w:pPr>
              <w:pStyle w:val="TableText"/>
            </w:pPr>
            <w:r>
              <w:t>N/A</w:t>
            </w:r>
          </w:p>
        </w:tc>
      </w:tr>
      <w:tr w:rsidR="00E45C10" w:rsidRPr="006647DD" w14:paraId="4A02EE1F" w14:textId="77777777" w:rsidTr="00E23B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72" w:type="dxa"/>
          </w:tcPr>
          <w:p w14:paraId="1D474E07" w14:textId="2925F174" w:rsidR="00E45C10" w:rsidRPr="00B03B5C" w:rsidRDefault="00E45C10" w:rsidP="00E45C10">
            <w:pPr>
              <w:pStyle w:val="TableText"/>
              <w:rPr>
                <w:rStyle w:val="Hyperlink"/>
              </w:rPr>
            </w:pPr>
            <w:hyperlink r:id="rId18" w:history="1">
              <w:r w:rsidRPr="00B03B5C">
                <w:rPr>
                  <w:rStyle w:val="Hyperlink"/>
                </w:rPr>
                <w:t>Adobe</w:t>
              </w:r>
              <w:r w:rsidR="00E23B2A">
                <w:rPr>
                  <w:rStyle w:val="Hyperlink"/>
                </w:rPr>
                <w:t xml:space="preserve"> </w:t>
              </w:r>
              <w:r w:rsidRPr="00B03B5C">
                <w:rPr>
                  <w:rStyle w:val="Hyperlink"/>
                </w:rPr>
                <w:t>Stock</w:t>
              </w:r>
              <w:r w:rsidR="00E23B2A">
                <w:rPr>
                  <w:rStyle w:val="Hyperlink"/>
                </w:rPr>
                <w:t xml:space="preserve"> </w:t>
              </w:r>
              <w:r w:rsidRPr="00B03B5C">
                <w:rPr>
                  <w:rStyle w:val="Hyperlink"/>
                </w:rPr>
                <w:t>1087353328</w:t>
              </w:r>
            </w:hyperlink>
          </w:p>
        </w:tc>
        <w:tc>
          <w:tcPr>
            <w:tcW w:w="2410" w:type="dxa"/>
          </w:tcPr>
          <w:p w14:paraId="53892C59" w14:textId="75CC3FB7" w:rsidR="00E45C10" w:rsidRPr="00E520FD" w:rsidRDefault="00E45C10" w:rsidP="00E45C10">
            <w:pPr>
              <w:pStyle w:val="TableText"/>
            </w:pPr>
            <w:r>
              <w:t>Unknown</w:t>
            </w:r>
          </w:p>
        </w:tc>
        <w:tc>
          <w:tcPr>
            <w:tcW w:w="2551" w:type="dxa"/>
          </w:tcPr>
          <w:p w14:paraId="507728F3" w14:textId="37B53981" w:rsidR="00E45C10" w:rsidRPr="00E520FD" w:rsidRDefault="00E45C10" w:rsidP="00E45C10">
            <w:pPr>
              <w:pStyle w:val="TableText"/>
            </w:pPr>
            <w:r>
              <w:t>© Adobe Stock copied under licence</w:t>
            </w:r>
          </w:p>
        </w:tc>
        <w:tc>
          <w:tcPr>
            <w:tcW w:w="1695" w:type="dxa"/>
          </w:tcPr>
          <w:p w14:paraId="066ACB39" w14:textId="3E6BE49A" w:rsidR="00E45C10" w:rsidRPr="00E520FD" w:rsidRDefault="00E45C10" w:rsidP="00E45C10">
            <w:pPr>
              <w:pStyle w:val="TableText"/>
            </w:pPr>
            <w:r>
              <w:t>N/A</w:t>
            </w:r>
          </w:p>
        </w:tc>
      </w:tr>
    </w:tbl>
    <w:p w14:paraId="3A71F31E" w14:textId="662BCEAA" w:rsidR="00A522D1" w:rsidRPr="006174B3" w:rsidRDefault="00E71B78" w:rsidP="006A2CD9">
      <w:pPr>
        <w:rPr>
          <w:color w:val="auto"/>
        </w:rPr>
      </w:pPr>
      <w:r>
        <w:rPr>
          <w:noProof/>
        </w:rPr>
        <w:t xml:space="preserve"> </w:t>
      </w:r>
      <w:bookmarkEnd w:id="1"/>
    </w:p>
    <w:sectPr w:rsidR="00A522D1" w:rsidRPr="006174B3" w:rsidSect="004967A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40" w:code="9"/>
      <w:pgMar w:top="1134" w:right="1134" w:bottom="1985" w:left="1134" w:header="567" w:footer="9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438E8" w14:textId="77777777" w:rsidR="001444B9" w:rsidRDefault="001444B9" w:rsidP="00DC29E7">
      <w:r>
        <w:separator/>
      </w:r>
    </w:p>
    <w:p w14:paraId="6757E5A2" w14:textId="77777777" w:rsidR="001444B9" w:rsidRDefault="001444B9" w:rsidP="00DC29E7"/>
  </w:endnote>
  <w:endnote w:type="continuationSeparator" w:id="0">
    <w:p w14:paraId="6237AE44" w14:textId="77777777" w:rsidR="001444B9" w:rsidRDefault="001444B9" w:rsidP="00DC29E7">
      <w:r>
        <w:continuationSeparator/>
      </w:r>
    </w:p>
    <w:p w14:paraId="0D25559A" w14:textId="77777777" w:rsidR="001444B9" w:rsidRDefault="001444B9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DD1B4" w14:textId="77777777" w:rsidR="00402D7B" w:rsidRDefault="00402D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BD0BD" w14:textId="65722E10" w:rsidR="00495306" w:rsidRPr="004941DD" w:rsidRDefault="006174B3" w:rsidP="004941DD">
    <w:pPr>
      <w:pStyle w:val="Footer"/>
    </w:pPr>
    <w:sdt>
      <w:sdtPr>
        <w:alias w:val="Title"/>
        <w:tag w:val=""/>
        <w:id w:val="-1135709819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444B9">
          <w:t>Website Brief Assets</w:t>
        </w:r>
      </w:sdtContent>
    </w:sdt>
    <w:r w:rsidR="00495306" w:rsidRPr="004941DD">
      <w:tab/>
    </w:r>
    <w:r w:rsidR="00C64DF3" w:rsidRPr="004941DD">
      <w:t>p</w:t>
    </w:r>
    <w:r w:rsidR="00495306" w:rsidRPr="004941DD">
      <w:t xml:space="preserve">age </w:t>
    </w:r>
    <w:r w:rsidR="00495306" w:rsidRPr="004941DD">
      <w:fldChar w:fldCharType="begin"/>
    </w:r>
    <w:r w:rsidR="00495306" w:rsidRPr="004941DD">
      <w:instrText xml:space="preserve"> PAGE   \* MERGEFORMAT </w:instrText>
    </w:r>
    <w:r w:rsidR="00495306" w:rsidRPr="004941DD">
      <w:fldChar w:fldCharType="separate"/>
    </w:r>
    <w:r w:rsidR="008D684C" w:rsidRPr="004941DD">
      <w:t>5</w:t>
    </w:r>
    <w:r w:rsidR="00495306" w:rsidRPr="004941DD">
      <w:fldChar w:fldCharType="end"/>
    </w:r>
    <w:r w:rsidR="00495306" w:rsidRPr="004941DD">
      <w:t xml:space="preserve"> | </w:t>
    </w:r>
    <w:fldSimple w:instr=" NUMPAGES   \* MERGEFORMAT ">
      <w:r w:rsidR="008D684C" w:rsidRPr="004941DD">
        <w:t>5</w:t>
      </w:r>
    </w:fldSimple>
  </w:p>
  <w:p w14:paraId="2E93A2A6" w14:textId="77777777" w:rsidR="00495306" w:rsidRPr="004941DD" w:rsidRDefault="00CF0E09" w:rsidP="004941DD">
    <w:pPr>
      <w:pStyle w:val="Footer"/>
    </w:pPr>
    <w:r w:rsidRPr="004941DD">
      <w:t>U</w:t>
    </w:r>
    <w:r w:rsidR="00495306" w:rsidRPr="004941DD">
      <w:t xml:space="preserve">pdated: </w:t>
    </w:r>
    <w:r w:rsidR="00495306" w:rsidRPr="004941DD">
      <w:fldChar w:fldCharType="begin"/>
    </w:r>
    <w:r w:rsidR="00495306" w:rsidRPr="004941DD">
      <w:instrText xml:space="preserve"> DATE  \@ "d-MM-yyyy" </w:instrText>
    </w:r>
    <w:r w:rsidR="00495306" w:rsidRPr="004941DD">
      <w:fldChar w:fldCharType="separate"/>
    </w:r>
    <w:r w:rsidR="001444B9">
      <w:rPr>
        <w:noProof/>
      </w:rPr>
      <w:t>20-03-2025</w:t>
    </w:r>
    <w:r w:rsidR="00495306" w:rsidRPr="004941D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674E4" w14:textId="77777777" w:rsidR="00402D7B" w:rsidRDefault="0040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DF29E" w14:textId="77777777" w:rsidR="001444B9" w:rsidRDefault="001444B9" w:rsidP="00DC29E7">
      <w:r>
        <w:separator/>
      </w:r>
    </w:p>
    <w:p w14:paraId="07A17B35" w14:textId="77777777" w:rsidR="001444B9" w:rsidRDefault="001444B9" w:rsidP="00DC29E7"/>
  </w:footnote>
  <w:footnote w:type="continuationSeparator" w:id="0">
    <w:p w14:paraId="7C488239" w14:textId="77777777" w:rsidR="001444B9" w:rsidRDefault="001444B9" w:rsidP="00DC29E7">
      <w:r>
        <w:continuationSeparator/>
      </w:r>
    </w:p>
    <w:p w14:paraId="04B8C4C3" w14:textId="77777777" w:rsidR="001444B9" w:rsidRDefault="001444B9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A144A" w14:textId="77777777" w:rsidR="00402D7B" w:rsidRDefault="00402D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8139B" w14:textId="77777777" w:rsidR="00495306" w:rsidRDefault="00896A7F" w:rsidP="00C12EE6">
    <w:pPr>
      <w:pStyle w:val="Header"/>
      <w:tabs>
        <w:tab w:val="left" w:pos="5812"/>
      </w:tabs>
    </w:pPr>
    <w:r>
      <w:rPr>
        <w:noProof/>
        <w:lang w:eastAsia="en-AU"/>
      </w:rPr>
      <w:drawing>
        <wp:anchor distT="0" distB="0" distL="114300" distR="114300" simplePos="0" relativeHeight="251663360" behindDoc="1" locked="0" layoutInCell="1" allowOverlap="1" wp14:anchorId="7A56E774" wp14:editId="72FA56A2">
          <wp:simplePos x="0" y="0"/>
          <wp:positionH relativeFrom="page">
            <wp:posOffset>-9331</wp:posOffset>
          </wp:positionH>
          <wp:positionV relativeFrom="page">
            <wp:posOffset>0</wp:posOffset>
          </wp:positionV>
          <wp:extent cx="7555625" cy="10684508"/>
          <wp:effectExtent l="0" t="0" r="7620" b="3175"/>
          <wp:wrapNone/>
          <wp:docPr id="5" name="Picture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head_thebaker_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625" cy="106845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5919" w14:textId="77777777" w:rsidR="00402D7B" w:rsidRDefault="0040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12F8733F"/>
    <w:multiLevelType w:val="multilevel"/>
    <w:tmpl w:val="CA3CF9C8"/>
    <w:lvl w:ilvl="0">
      <w:start w:val="1"/>
      <w:numFmt w:val="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14097"/>
    <w:multiLevelType w:val="multilevel"/>
    <w:tmpl w:val="BDB2E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4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39C3130"/>
    <w:multiLevelType w:val="multilevel"/>
    <w:tmpl w:val="6078797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9787A"/>
    <w:multiLevelType w:val="multilevel"/>
    <w:tmpl w:val="9DB24A56"/>
    <w:lvl w:ilvl="0">
      <w:start w:val="1"/>
      <w:numFmt w:val="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E44F1"/>
    <w:multiLevelType w:val="multilevel"/>
    <w:tmpl w:val="ADFC150E"/>
    <w:lvl w:ilvl="0">
      <w:start w:val="1"/>
      <w:numFmt w:val="decimal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3EEE79E7"/>
    <w:multiLevelType w:val="hybridMultilevel"/>
    <w:tmpl w:val="08980EB6"/>
    <w:lvl w:ilvl="0" w:tplc="33F22C36">
      <w:start w:val="1"/>
      <w:numFmt w:val="bullet"/>
      <w:pStyle w:val="Form3Field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C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4D527E24"/>
    <w:multiLevelType w:val="multilevel"/>
    <w:tmpl w:val="6CB03778"/>
    <w:lvl w:ilvl="0">
      <w:start w:val="1"/>
      <w:numFmt w:val="decimal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541F0B"/>
    <w:multiLevelType w:val="hybridMultilevel"/>
    <w:tmpl w:val="A8AEC172"/>
    <w:lvl w:ilvl="0" w:tplc="4EF46078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F66FE4"/>
    <w:multiLevelType w:val="hybridMultilevel"/>
    <w:tmpl w:val="1B46BCEE"/>
    <w:lvl w:ilvl="0" w:tplc="E2F6A7E6">
      <w:start w:val="1"/>
      <w:numFmt w:val="decimal"/>
      <w:pStyle w:val="Form3FieldBulletNo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AD350B8"/>
    <w:multiLevelType w:val="multilevel"/>
    <w:tmpl w:val="FF10C7A4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9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4692">
    <w:abstractNumId w:val="15"/>
  </w:num>
  <w:num w:numId="2" w16cid:durableId="1052079030">
    <w:abstractNumId w:val="12"/>
  </w:num>
  <w:num w:numId="3" w16cid:durableId="1709142937">
    <w:abstractNumId w:val="27"/>
  </w:num>
  <w:num w:numId="4" w16cid:durableId="564923301">
    <w:abstractNumId w:val="23"/>
  </w:num>
  <w:num w:numId="5" w16cid:durableId="1487164180">
    <w:abstractNumId w:val="25"/>
  </w:num>
  <w:num w:numId="6" w16cid:durableId="420568639">
    <w:abstractNumId w:val="18"/>
  </w:num>
  <w:num w:numId="7" w16cid:durableId="1422527529">
    <w:abstractNumId w:val="9"/>
  </w:num>
  <w:num w:numId="8" w16cid:durableId="1212038455">
    <w:abstractNumId w:val="6"/>
  </w:num>
  <w:num w:numId="9" w16cid:durableId="1026103576">
    <w:abstractNumId w:val="5"/>
  </w:num>
  <w:num w:numId="10" w16cid:durableId="660423938">
    <w:abstractNumId w:val="4"/>
  </w:num>
  <w:num w:numId="11" w16cid:durableId="433208470">
    <w:abstractNumId w:val="2"/>
  </w:num>
  <w:num w:numId="12" w16cid:durableId="500387691">
    <w:abstractNumId w:val="1"/>
  </w:num>
  <w:num w:numId="13" w16cid:durableId="1533224786">
    <w:abstractNumId w:val="0"/>
  </w:num>
  <w:num w:numId="14" w16cid:durableId="540747808">
    <w:abstractNumId w:val="20"/>
  </w:num>
  <w:num w:numId="15" w16cid:durableId="1894851595">
    <w:abstractNumId w:val="21"/>
  </w:num>
  <w:num w:numId="16" w16cid:durableId="1007682088">
    <w:abstractNumId w:val="24"/>
  </w:num>
  <w:num w:numId="17" w16cid:durableId="1786729618">
    <w:abstractNumId w:val="17"/>
  </w:num>
  <w:num w:numId="18" w16cid:durableId="745566809">
    <w:abstractNumId w:val="11"/>
  </w:num>
  <w:num w:numId="19" w16cid:durableId="1356923638">
    <w:abstractNumId w:val="16"/>
  </w:num>
  <w:num w:numId="20" w16cid:durableId="1514295260">
    <w:abstractNumId w:val="10"/>
  </w:num>
  <w:num w:numId="21" w16cid:durableId="1240755033">
    <w:abstractNumId w:val="14"/>
  </w:num>
  <w:num w:numId="22" w16cid:durableId="279917715">
    <w:abstractNumId w:val="13"/>
  </w:num>
  <w:num w:numId="23" w16cid:durableId="514925429">
    <w:abstractNumId w:val="22"/>
  </w:num>
  <w:num w:numId="24" w16cid:durableId="860977793">
    <w:abstractNumId w:val="8"/>
  </w:num>
  <w:num w:numId="25" w16cid:durableId="1171414005">
    <w:abstractNumId w:val="7"/>
  </w:num>
  <w:num w:numId="26" w16cid:durableId="50229355">
    <w:abstractNumId w:val="3"/>
  </w:num>
  <w:num w:numId="27" w16cid:durableId="5833466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4652250">
    <w:abstractNumId w:val="15"/>
  </w:num>
  <w:num w:numId="29" w16cid:durableId="1236470850">
    <w:abstractNumId w:val="27"/>
  </w:num>
  <w:num w:numId="30" w16cid:durableId="982661368">
    <w:abstractNumId w:val="23"/>
  </w:num>
  <w:num w:numId="31" w16cid:durableId="850492742">
    <w:abstractNumId w:val="25"/>
  </w:num>
  <w:num w:numId="32" w16cid:durableId="1591887490">
    <w:abstractNumId w:val="23"/>
  </w:num>
  <w:num w:numId="33" w16cid:durableId="2103918229">
    <w:abstractNumId w:val="19"/>
  </w:num>
  <w:num w:numId="34" w16cid:durableId="2107067982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4B9"/>
    <w:rsid w:val="00006F9F"/>
    <w:rsid w:val="0001002B"/>
    <w:rsid w:val="00010C4E"/>
    <w:rsid w:val="00010F17"/>
    <w:rsid w:val="000156FE"/>
    <w:rsid w:val="00015948"/>
    <w:rsid w:val="00016F7C"/>
    <w:rsid w:val="00020F22"/>
    <w:rsid w:val="000236B2"/>
    <w:rsid w:val="00031FB2"/>
    <w:rsid w:val="00033A23"/>
    <w:rsid w:val="00036639"/>
    <w:rsid w:val="00036681"/>
    <w:rsid w:val="0004103C"/>
    <w:rsid w:val="00041C1E"/>
    <w:rsid w:val="00047152"/>
    <w:rsid w:val="00057CDA"/>
    <w:rsid w:val="000647C4"/>
    <w:rsid w:val="00064C5F"/>
    <w:rsid w:val="00070A47"/>
    <w:rsid w:val="00070DBB"/>
    <w:rsid w:val="00074E2D"/>
    <w:rsid w:val="000752A4"/>
    <w:rsid w:val="00077B03"/>
    <w:rsid w:val="00081A79"/>
    <w:rsid w:val="000824A8"/>
    <w:rsid w:val="000830A7"/>
    <w:rsid w:val="00087124"/>
    <w:rsid w:val="000929B6"/>
    <w:rsid w:val="00093162"/>
    <w:rsid w:val="00093823"/>
    <w:rsid w:val="00093942"/>
    <w:rsid w:val="000A1362"/>
    <w:rsid w:val="000A3AC1"/>
    <w:rsid w:val="000A5E23"/>
    <w:rsid w:val="000A6169"/>
    <w:rsid w:val="000B318C"/>
    <w:rsid w:val="000C388B"/>
    <w:rsid w:val="000C70FA"/>
    <w:rsid w:val="000D0B0D"/>
    <w:rsid w:val="000D55BA"/>
    <w:rsid w:val="000E52DD"/>
    <w:rsid w:val="000F0696"/>
    <w:rsid w:val="000F1C60"/>
    <w:rsid w:val="000F232D"/>
    <w:rsid w:val="000F7FFA"/>
    <w:rsid w:val="0010327A"/>
    <w:rsid w:val="00104AEF"/>
    <w:rsid w:val="00106366"/>
    <w:rsid w:val="00113F61"/>
    <w:rsid w:val="0012008B"/>
    <w:rsid w:val="00121EEA"/>
    <w:rsid w:val="00121FB3"/>
    <w:rsid w:val="001225C8"/>
    <w:rsid w:val="00123067"/>
    <w:rsid w:val="00125EED"/>
    <w:rsid w:val="0013370B"/>
    <w:rsid w:val="00134379"/>
    <w:rsid w:val="00135F02"/>
    <w:rsid w:val="00136A85"/>
    <w:rsid w:val="00143CB7"/>
    <w:rsid w:val="001444B9"/>
    <w:rsid w:val="001446C8"/>
    <w:rsid w:val="001448C6"/>
    <w:rsid w:val="00145C62"/>
    <w:rsid w:val="001527B4"/>
    <w:rsid w:val="001533F9"/>
    <w:rsid w:val="00154D10"/>
    <w:rsid w:val="001562A4"/>
    <w:rsid w:val="00162953"/>
    <w:rsid w:val="00162FA8"/>
    <w:rsid w:val="00165669"/>
    <w:rsid w:val="001704A1"/>
    <w:rsid w:val="001706F7"/>
    <w:rsid w:val="00176576"/>
    <w:rsid w:val="00177C42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51E0"/>
    <w:rsid w:val="001A7F35"/>
    <w:rsid w:val="001B1AE5"/>
    <w:rsid w:val="001B5DE8"/>
    <w:rsid w:val="001B6C78"/>
    <w:rsid w:val="001C2848"/>
    <w:rsid w:val="001C38DB"/>
    <w:rsid w:val="001C3B08"/>
    <w:rsid w:val="001C4189"/>
    <w:rsid w:val="001C4A61"/>
    <w:rsid w:val="001C7FCF"/>
    <w:rsid w:val="001D1A09"/>
    <w:rsid w:val="001D486D"/>
    <w:rsid w:val="001D53C7"/>
    <w:rsid w:val="001D5A13"/>
    <w:rsid w:val="001E17BE"/>
    <w:rsid w:val="001E2EE0"/>
    <w:rsid w:val="001E50AC"/>
    <w:rsid w:val="001F259B"/>
    <w:rsid w:val="001F44E8"/>
    <w:rsid w:val="001F6B3F"/>
    <w:rsid w:val="002022A0"/>
    <w:rsid w:val="00203FB9"/>
    <w:rsid w:val="00206F7E"/>
    <w:rsid w:val="0020721A"/>
    <w:rsid w:val="00207E48"/>
    <w:rsid w:val="00212446"/>
    <w:rsid w:val="00212842"/>
    <w:rsid w:val="002156DE"/>
    <w:rsid w:val="00216309"/>
    <w:rsid w:val="002165B1"/>
    <w:rsid w:val="00216902"/>
    <w:rsid w:val="00217D72"/>
    <w:rsid w:val="0022245B"/>
    <w:rsid w:val="002229D6"/>
    <w:rsid w:val="002262D7"/>
    <w:rsid w:val="00227831"/>
    <w:rsid w:val="00230496"/>
    <w:rsid w:val="002312E1"/>
    <w:rsid w:val="00231BFB"/>
    <w:rsid w:val="0023472A"/>
    <w:rsid w:val="002359CA"/>
    <w:rsid w:val="002418D1"/>
    <w:rsid w:val="0024291D"/>
    <w:rsid w:val="002433AC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3DE2"/>
    <w:rsid w:val="00254159"/>
    <w:rsid w:val="0025475A"/>
    <w:rsid w:val="00261ED0"/>
    <w:rsid w:val="0026330A"/>
    <w:rsid w:val="00263F34"/>
    <w:rsid w:val="00266773"/>
    <w:rsid w:val="002714DD"/>
    <w:rsid w:val="00271E77"/>
    <w:rsid w:val="00273956"/>
    <w:rsid w:val="00274579"/>
    <w:rsid w:val="00276F79"/>
    <w:rsid w:val="00277124"/>
    <w:rsid w:val="0027772C"/>
    <w:rsid w:val="002839F9"/>
    <w:rsid w:val="002851E5"/>
    <w:rsid w:val="00285F2E"/>
    <w:rsid w:val="002860EF"/>
    <w:rsid w:val="00287955"/>
    <w:rsid w:val="002A0103"/>
    <w:rsid w:val="002A057A"/>
    <w:rsid w:val="002A4D18"/>
    <w:rsid w:val="002A5F92"/>
    <w:rsid w:val="002A638A"/>
    <w:rsid w:val="002A64B8"/>
    <w:rsid w:val="002A66FB"/>
    <w:rsid w:val="002A7775"/>
    <w:rsid w:val="002B1FE9"/>
    <w:rsid w:val="002B542A"/>
    <w:rsid w:val="002B5604"/>
    <w:rsid w:val="002B5E27"/>
    <w:rsid w:val="002B725F"/>
    <w:rsid w:val="002B7368"/>
    <w:rsid w:val="002D50C0"/>
    <w:rsid w:val="002D5FA9"/>
    <w:rsid w:val="002E18D5"/>
    <w:rsid w:val="002E6B4C"/>
    <w:rsid w:val="002E7F36"/>
    <w:rsid w:val="002F4F18"/>
    <w:rsid w:val="002F6ACF"/>
    <w:rsid w:val="003045A4"/>
    <w:rsid w:val="003055E8"/>
    <w:rsid w:val="00305DA3"/>
    <w:rsid w:val="0031081B"/>
    <w:rsid w:val="003138CC"/>
    <w:rsid w:val="00314003"/>
    <w:rsid w:val="003148B8"/>
    <w:rsid w:val="00317341"/>
    <w:rsid w:val="00317883"/>
    <w:rsid w:val="00321099"/>
    <w:rsid w:val="00325240"/>
    <w:rsid w:val="003271EE"/>
    <w:rsid w:val="00330F81"/>
    <w:rsid w:val="003371D0"/>
    <w:rsid w:val="00340DA7"/>
    <w:rsid w:val="00343091"/>
    <w:rsid w:val="0034477F"/>
    <w:rsid w:val="00344AE9"/>
    <w:rsid w:val="003459C3"/>
    <w:rsid w:val="00345B14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3894"/>
    <w:rsid w:val="00375F0F"/>
    <w:rsid w:val="00384E8E"/>
    <w:rsid w:val="003860E5"/>
    <w:rsid w:val="003863AF"/>
    <w:rsid w:val="00386FDF"/>
    <w:rsid w:val="003911CC"/>
    <w:rsid w:val="0039511C"/>
    <w:rsid w:val="003A06BE"/>
    <w:rsid w:val="003A0F66"/>
    <w:rsid w:val="003A1405"/>
    <w:rsid w:val="003A3624"/>
    <w:rsid w:val="003A6726"/>
    <w:rsid w:val="003B3A75"/>
    <w:rsid w:val="003B46B7"/>
    <w:rsid w:val="003B7DAA"/>
    <w:rsid w:val="003C27AB"/>
    <w:rsid w:val="003C58E6"/>
    <w:rsid w:val="003C6620"/>
    <w:rsid w:val="003D7277"/>
    <w:rsid w:val="003E1325"/>
    <w:rsid w:val="003E16B8"/>
    <w:rsid w:val="003E30B9"/>
    <w:rsid w:val="003E3B3D"/>
    <w:rsid w:val="003E5CA4"/>
    <w:rsid w:val="003F143F"/>
    <w:rsid w:val="003F16F1"/>
    <w:rsid w:val="003F6911"/>
    <w:rsid w:val="00402D7B"/>
    <w:rsid w:val="00407A05"/>
    <w:rsid w:val="00414E55"/>
    <w:rsid w:val="00415252"/>
    <w:rsid w:val="00415771"/>
    <w:rsid w:val="00417A73"/>
    <w:rsid w:val="004220ED"/>
    <w:rsid w:val="004238B1"/>
    <w:rsid w:val="004263A1"/>
    <w:rsid w:val="00427495"/>
    <w:rsid w:val="00427783"/>
    <w:rsid w:val="00430C39"/>
    <w:rsid w:val="00430D69"/>
    <w:rsid w:val="00430E2F"/>
    <w:rsid w:val="00437CB7"/>
    <w:rsid w:val="00441266"/>
    <w:rsid w:val="00445E0F"/>
    <w:rsid w:val="00452A9D"/>
    <w:rsid w:val="00454D45"/>
    <w:rsid w:val="00455344"/>
    <w:rsid w:val="00457AB5"/>
    <w:rsid w:val="0046008A"/>
    <w:rsid w:val="0046017E"/>
    <w:rsid w:val="0046392C"/>
    <w:rsid w:val="00463D97"/>
    <w:rsid w:val="00464372"/>
    <w:rsid w:val="00464DA4"/>
    <w:rsid w:val="00466B4E"/>
    <w:rsid w:val="00467043"/>
    <w:rsid w:val="00470F56"/>
    <w:rsid w:val="00471ED3"/>
    <w:rsid w:val="00472D58"/>
    <w:rsid w:val="00474627"/>
    <w:rsid w:val="00482F9F"/>
    <w:rsid w:val="004834FA"/>
    <w:rsid w:val="00484D0A"/>
    <w:rsid w:val="00485262"/>
    <w:rsid w:val="00486E44"/>
    <w:rsid w:val="0049048C"/>
    <w:rsid w:val="004941DD"/>
    <w:rsid w:val="00495306"/>
    <w:rsid w:val="004967AE"/>
    <w:rsid w:val="004A127C"/>
    <w:rsid w:val="004A3557"/>
    <w:rsid w:val="004A5104"/>
    <w:rsid w:val="004A5486"/>
    <w:rsid w:val="004A5758"/>
    <w:rsid w:val="004B0E5D"/>
    <w:rsid w:val="004B0E72"/>
    <w:rsid w:val="004B1C1F"/>
    <w:rsid w:val="004B4C9C"/>
    <w:rsid w:val="004B5070"/>
    <w:rsid w:val="004B5503"/>
    <w:rsid w:val="004C4C34"/>
    <w:rsid w:val="004C6A8B"/>
    <w:rsid w:val="004D02BA"/>
    <w:rsid w:val="004D403A"/>
    <w:rsid w:val="004D4F10"/>
    <w:rsid w:val="004D643D"/>
    <w:rsid w:val="004E0099"/>
    <w:rsid w:val="004E2C77"/>
    <w:rsid w:val="004E507B"/>
    <w:rsid w:val="004F00A6"/>
    <w:rsid w:val="004F1D29"/>
    <w:rsid w:val="0050073F"/>
    <w:rsid w:val="005007AE"/>
    <w:rsid w:val="00504861"/>
    <w:rsid w:val="00505C52"/>
    <w:rsid w:val="005108AA"/>
    <w:rsid w:val="00515C35"/>
    <w:rsid w:val="00516B6A"/>
    <w:rsid w:val="005176D4"/>
    <w:rsid w:val="0051778C"/>
    <w:rsid w:val="00517D58"/>
    <w:rsid w:val="00524709"/>
    <w:rsid w:val="00526558"/>
    <w:rsid w:val="00530D3D"/>
    <w:rsid w:val="00530FC1"/>
    <w:rsid w:val="005319F4"/>
    <w:rsid w:val="00531EA9"/>
    <w:rsid w:val="00532F03"/>
    <w:rsid w:val="00534710"/>
    <w:rsid w:val="00534C19"/>
    <w:rsid w:val="00544225"/>
    <w:rsid w:val="00546D5D"/>
    <w:rsid w:val="00546F8C"/>
    <w:rsid w:val="0054724F"/>
    <w:rsid w:val="005504F9"/>
    <w:rsid w:val="00551987"/>
    <w:rsid w:val="00556583"/>
    <w:rsid w:val="0055734E"/>
    <w:rsid w:val="00561BE0"/>
    <w:rsid w:val="00565937"/>
    <w:rsid w:val="00572764"/>
    <w:rsid w:val="00573A5B"/>
    <w:rsid w:val="0057561A"/>
    <w:rsid w:val="005777A0"/>
    <w:rsid w:val="00577E53"/>
    <w:rsid w:val="00580DAE"/>
    <w:rsid w:val="005819E1"/>
    <w:rsid w:val="00585708"/>
    <w:rsid w:val="005857CD"/>
    <w:rsid w:val="005867AD"/>
    <w:rsid w:val="00587759"/>
    <w:rsid w:val="00590934"/>
    <w:rsid w:val="00593BB1"/>
    <w:rsid w:val="00594EBF"/>
    <w:rsid w:val="005978A0"/>
    <w:rsid w:val="00597B55"/>
    <w:rsid w:val="005A30C3"/>
    <w:rsid w:val="005A3246"/>
    <w:rsid w:val="005A7CB3"/>
    <w:rsid w:val="005B39E5"/>
    <w:rsid w:val="005B5D7E"/>
    <w:rsid w:val="005C0235"/>
    <w:rsid w:val="005C084D"/>
    <w:rsid w:val="005D1A09"/>
    <w:rsid w:val="005D2E74"/>
    <w:rsid w:val="005D6CBC"/>
    <w:rsid w:val="005D710F"/>
    <w:rsid w:val="005D7DAC"/>
    <w:rsid w:val="005E0253"/>
    <w:rsid w:val="005E08BA"/>
    <w:rsid w:val="005E2C9F"/>
    <w:rsid w:val="005E344A"/>
    <w:rsid w:val="005E7F09"/>
    <w:rsid w:val="005F3690"/>
    <w:rsid w:val="005F5A0C"/>
    <w:rsid w:val="005F5E34"/>
    <w:rsid w:val="006003BB"/>
    <w:rsid w:val="00600B71"/>
    <w:rsid w:val="00606CE4"/>
    <w:rsid w:val="00610900"/>
    <w:rsid w:val="006128BF"/>
    <w:rsid w:val="0061327B"/>
    <w:rsid w:val="006162E3"/>
    <w:rsid w:val="006174B3"/>
    <w:rsid w:val="00620F50"/>
    <w:rsid w:val="00621A8F"/>
    <w:rsid w:val="0062299D"/>
    <w:rsid w:val="006256A5"/>
    <w:rsid w:val="006274CB"/>
    <w:rsid w:val="006318BE"/>
    <w:rsid w:val="006323BE"/>
    <w:rsid w:val="00633337"/>
    <w:rsid w:val="006351C6"/>
    <w:rsid w:val="00635657"/>
    <w:rsid w:val="00636B75"/>
    <w:rsid w:val="00637186"/>
    <w:rsid w:val="006371F4"/>
    <w:rsid w:val="00640807"/>
    <w:rsid w:val="00642CB5"/>
    <w:rsid w:val="00643468"/>
    <w:rsid w:val="00646C5C"/>
    <w:rsid w:val="00650033"/>
    <w:rsid w:val="006500F5"/>
    <w:rsid w:val="006508C4"/>
    <w:rsid w:val="00650B58"/>
    <w:rsid w:val="0065322B"/>
    <w:rsid w:val="00653CC0"/>
    <w:rsid w:val="0066107F"/>
    <w:rsid w:val="006647DD"/>
    <w:rsid w:val="006660AE"/>
    <w:rsid w:val="006824D7"/>
    <w:rsid w:val="00685F4D"/>
    <w:rsid w:val="0068694C"/>
    <w:rsid w:val="006A2616"/>
    <w:rsid w:val="006A2CD9"/>
    <w:rsid w:val="006A40B7"/>
    <w:rsid w:val="006A5265"/>
    <w:rsid w:val="006A6D54"/>
    <w:rsid w:val="006B0621"/>
    <w:rsid w:val="006B09E1"/>
    <w:rsid w:val="006B0B68"/>
    <w:rsid w:val="006B1080"/>
    <w:rsid w:val="006B1175"/>
    <w:rsid w:val="006B2F85"/>
    <w:rsid w:val="006B37ED"/>
    <w:rsid w:val="006C0827"/>
    <w:rsid w:val="006C16A4"/>
    <w:rsid w:val="006C20B2"/>
    <w:rsid w:val="006C247E"/>
    <w:rsid w:val="006C2BA3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560"/>
    <w:rsid w:val="006E4010"/>
    <w:rsid w:val="006E6BA7"/>
    <w:rsid w:val="006F0654"/>
    <w:rsid w:val="006F5373"/>
    <w:rsid w:val="006F571E"/>
    <w:rsid w:val="006F78AE"/>
    <w:rsid w:val="006F7E62"/>
    <w:rsid w:val="00701457"/>
    <w:rsid w:val="00702C0F"/>
    <w:rsid w:val="00704D46"/>
    <w:rsid w:val="007100EC"/>
    <w:rsid w:val="007128A5"/>
    <w:rsid w:val="007169AE"/>
    <w:rsid w:val="007174A4"/>
    <w:rsid w:val="0071777C"/>
    <w:rsid w:val="00720C46"/>
    <w:rsid w:val="00724752"/>
    <w:rsid w:val="00724DBA"/>
    <w:rsid w:val="007267D9"/>
    <w:rsid w:val="00730100"/>
    <w:rsid w:val="007316EC"/>
    <w:rsid w:val="0073493A"/>
    <w:rsid w:val="00741528"/>
    <w:rsid w:val="00744167"/>
    <w:rsid w:val="007479DB"/>
    <w:rsid w:val="0075124A"/>
    <w:rsid w:val="0075239E"/>
    <w:rsid w:val="007528DF"/>
    <w:rsid w:val="00752CA0"/>
    <w:rsid w:val="00752D6F"/>
    <w:rsid w:val="00756509"/>
    <w:rsid w:val="00756644"/>
    <w:rsid w:val="00756E01"/>
    <w:rsid w:val="00764B72"/>
    <w:rsid w:val="00766D3E"/>
    <w:rsid w:val="00767678"/>
    <w:rsid w:val="00770191"/>
    <w:rsid w:val="007721C0"/>
    <w:rsid w:val="00772C6D"/>
    <w:rsid w:val="00777CCC"/>
    <w:rsid w:val="0078217B"/>
    <w:rsid w:val="00783040"/>
    <w:rsid w:val="0078388A"/>
    <w:rsid w:val="00783973"/>
    <w:rsid w:val="007840D8"/>
    <w:rsid w:val="007860EF"/>
    <w:rsid w:val="007931D7"/>
    <w:rsid w:val="00793D4F"/>
    <w:rsid w:val="00795868"/>
    <w:rsid w:val="00797133"/>
    <w:rsid w:val="007975E6"/>
    <w:rsid w:val="007A0631"/>
    <w:rsid w:val="007A06F9"/>
    <w:rsid w:val="007A09A2"/>
    <w:rsid w:val="007A23C6"/>
    <w:rsid w:val="007A2B3A"/>
    <w:rsid w:val="007A499C"/>
    <w:rsid w:val="007A4C4B"/>
    <w:rsid w:val="007A79DE"/>
    <w:rsid w:val="007B5325"/>
    <w:rsid w:val="007B65C4"/>
    <w:rsid w:val="007C1436"/>
    <w:rsid w:val="007C4D02"/>
    <w:rsid w:val="007C796C"/>
    <w:rsid w:val="007D1008"/>
    <w:rsid w:val="007D20A5"/>
    <w:rsid w:val="007D4310"/>
    <w:rsid w:val="007D61F4"/>
    <w:rsid w:val="007D631C"/>
    <w:rsid w:val="007D7A93"/>
    <w:rsid w:val="007E0EBA"/>
    <w:rsid w:val="007E20C3"/>
    <w:rsid w:val="007E22AB"/>
    <w:rsid w:val="007E5293"/>
    <w:rsid w:val="007E69F7"/>
    <w:rsid w:val="007E6CE6"/>
    <w:rsid w:val="007F1FCC"/>
    <w:rsid w:val="007F25C6"/>
    <w:rsid w:val="007F5154"/>
    <w:rsid w:val="0080190B"/>
    <w:rsid w:val="00801F62"/>
    <w:rsid w:val="0080396B"/>
    <w:rsid w:val="00803C47"/>
    <w:rsid w:val="00804E93"/>
    <w:rsid w:val="008059DC"/>
    <w:rsid w:val="0082039F"/>
    <w:rsid w:val="0082101E"/>
    <w:rsid w:val="008236A9"/>
    <w:rsid w:val="00823E00"/>
    <w:rsid w:val="00827189"/>
    <w:rsid w:val="00830FE4"/>
    <w:rsid w:val="0083125B"/>
    <w:rsid w:val="00832C30"/>
    <w:rsid w:val="00837D65"/>
    <w:rsid w:val="00841FC6"/>
    <w:rsid w:val="0084712D"/>
    <w:rsid w:val="00847D70"/>
    <w:rsid w:val="008510DF"/>
    <w:rsid w:val="00852AE3"/>
    <w:rsid w:val="00852E9D"/>
    <w:rsid w:val="00853EE7"/>
    <w:rsid w:val="0085451F"/>
    <w:rsid w:val="008607D3"/>
    <w:rsid w:val="00861E82"/>
    <w:rsid w:val="00862AC3"/>
    <w:rsid w:val="00865FAD"/>
    <w:rsid w:val="008666F2"/>
    <w:rsid w:val="00872753"/>
    <w:rsid w:val="0087469F"/>
    <w:rsid w:val="00874B14"/>
    <w:rsid w:val="0087585A"/>
    <w:rsid w:val="0088180A"/>
    <w:rsid w:val="008824A7"/>
    <w:rsid w:val="00882A9F"/>
    <w:rsid w:val="00882D99"/>
    <w:rsid w:val="008837F8"/>
    <w:rsid w:val="008872D6"/>
    <w:rsid w:val="008905E5"/>
    <w:rsid w:val="00890D3A"/>
    <w:rsid w:val="00896A7F"/>
    <w:rsid w:val="008A0B18"/>
    <w:rsid w:val="008A36F3"/>
    <w:rsid w:val="008A375C"/>
    <w:rsid w:val="008A4037"/>
    <w:rsid w:val="008A40D7"/>
    <w:rsid w:val="008A457C"/>
    <w:rsid w:val="008A5E81"/>
    <w:rsid w:val="008A6AF2"/>
    <w:rsid w:val="008A6B9A"/>
    <w:rsid w:val="008A6F79"/>
    <w:rsid w:val="008B0E9A"/>
    <w:rsid w:val="008B175C"/>
    <w:rsid w:val="008B3326"/>
    <w:rsid w:val="008B58A3"/>
    <w:rsid w:val="008B638C"/>
    <w:rsid w:val="008C0B9F"/>
    <w:rsid w:val="008C12EB"/>
    <w:rsid w:val="008C2397"/>
    <w:rsid w:val="008C23B2"/>
    <w:rsid w:val="008C4933"/>
    <w:rsid w:val="008D1A41"/>
    <w:rsid w:val="008D3257"/>
    <w:rsid w:val="008D40B7"/>
    <w:rsid w:val="008D4AE8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2ADA"/>
    <w:rsid w:val="008F40C7"/>
    <w:rsid w:val="008F4C82"/>
    <w:rsid w:val="00902D23"/>
    <w:rsid w:val="00905335"/>
    <w:rsid w:val="00910621"/>
    <w:rsid w:val="00914C0C"/>
    <w:rsid w:val="00921462"/>
    <w:rsid w:val="00922334"/>
    <w:rsid w:val="00925021"/>
    <w:rsid w:val="00925373"/>
    <w:rsid w:val="0093007C"/>
    <w:rsid w:val="009344BC"/>
    <w:rsid w:val="00934FB3"/>
    <w:rsid w:val="00937AB8"/>
    <w:rsid w:val="00940501"/>
    <w:rsid w:val="00941F09"/>
    <w:rsid w:val="00942B28"/>
    <w:rsid w:val="00943D90"/>
    <w:rsid w:val="00944686"/>
    <w:rsid w:val="0094617F"/>
    <w:rsid w:val="00953870"/>
    <w:rsid w:val="0095394D"/>
    <w:rsid w:val="009542CA"/>
    <w:rsid w:val="009557F9"/>
    <w:rsid w:val="0095667C"/>
    <w:rsid w:val="00957D44"/>
    <w:rsid w:val="00962243"/>
    <w:rsid w:val="00963F34"/>
    <w:rsid w:val="009645C6"/>
    <w:rsid w:val="00964769"/>
    <w:rsid w:val="00973026"/>
    <w:rsid w:val="00974012"/>
    <w:rsid w:val="00977BFF"/>
    <w:rsid w:val="00980DBB"/>
    <w:rsid w:val="00983BE0"/>
    <w:rsid w:val="00983BF6"/>
    <w:rsid w:val="00985D23"/>
    <w:rsid w:val="0098793A"/>
    <w:rsid w:val="009922BB"/>
    <w:rsid w:val="0099521C"/>
    <w:rsid w:val="00996DDD"/>
    <w:rsid w:val="009A43A8"/>
    <w:rsid w:val="009A449A"/>
    <w:rsid w:val="009B1239"/>
    <w:rsid w:val="009B3DC6"/>
    <w:rsid w:val="009B3F96"/>
    <w:rsid w:val="009B420E"/>
    <w:rsid w:val="009B6EC9"/>
    <w:rsid w:val="009C0447"/>
    <w:rsid w:val="009C3039"/>
    <w:rsid w:val="009C5BD5"/>
    <w:rsid w:val="009D2126"/>
    <w:rsid w:val="009D27F5"/>
    <w:rsid w:val="009E0D36"/>
    <w:rsid w:val="009E20EF"/>
    <w:rsid w:val="009E3224"/>
    <w:rsid w:val="009E42F1"/>
    <w:rsid w:val="009E4EF1"/>
    <w:rsid w:val="009E68AC"/>
    <w:rsid w:val="009F0231"/>
    <w:rsid w:val="009F2646"/>
    <w:rsid w:val="009F2776"/>
    <w:rsid w:val="009F34E4"/>
    <w:rsid w:val="009F36C9"/>
    <w:rsid w:val="009F66AE"/>
    <w:rsid w:val="00A00CBD"/>
    <w:rsid w:val="00A02030"/>
    <w:rsid w:val="00A05CA8"/>
    <w:rsid w:val="00A10BAB"/>
    <w:rsid w:val="00A123CD"/>
    <w:rsid w:val="00A131D1"/>
    <w:rsid w:val="00A14736"/>
    <w:rsid w:val="00A1646E"/>
    <w:rsid w:val="00A17353"/>
    <w:rsid w:val="00A21A66"/>
    <w:rsid w:val="00A25944"/>
    <w:rsid w:val="00A2662E"/>
    <w:rsid w:val="00A26EAE"/>
    <w:rsid w:val="00A314BD"/>
    <w:rsid w:val="00A314EF"/>
    <w:rsid w:val="00A32135"/>
    <w:rsid w:val="00A3392D"/>
    <w:rsid w:val="00A33FEC"/>
    <w:rsid w:val="00A353BD"/>
    <w:rsid w:val="00A36D46"/>
    <w:rsid w:val="00A42748"/>
    <w:rsid w:val="00A4664A"/>
    <w:rsid w:val="00A4666C"/>
    <w:rsid w:val="00A467F3"/>
    <w:rsid w:val="00A46F0E"/>
    <w:rsid w:val="00A505F0"/>
    <w:rsid w:val="00A51BB9"/>
    <w:rsid w:val="00A522D1"/>
    <w:rsid w:val="00A5322A"/>
    <w:rsid w:val="00A53B89"/>
    <w:rsid w:val="00A53C45"/>
    <w:rsid w:val="00A54139"/>
    <w:rsid w:val="00A606F3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77F90"/>
    <w:rsid w:val="00A81286"/>
    <w:rsid w:val="00A85212"/>
    <w:rsid w:val="00A879AF"/>
    <w:rsid w:val="00A916C3"/>
    <w:rsid w:val="00A93431"/>
    <w:rsid w:val="00A97C42"/>
    <w:rsid w:val="00AA0824"/>
    <w:rsid w:val="00AA1065"/>
    <w:rsid w:val="00AA4FC8"/>
    <w:rsid w:val="00AB4961"/>
    <w:rsid w:val="00AB5449"/>
    <w:rsid w:val="00AB5687"/>
    <w:rsid w:val="00AB56D8"/>
    <w:rsid w:val="00AB6164"/>
    <w:rsid w:val="00AC257E"/>
    <w:rsid w:val="00AC3F63"/>
    <w:rsid w:val="00AC47D2"/>
    <w:rsid w:val="00AC4CE9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490"/>
    <w:rsid w:val="00AF4E67"/>
    <w:rsid w:val="00B0096F"/>
    <w:rsid w:val="00B02C39"/>
    <w:rsid w:val="00B03B5C"/>
    <w:rsid w:val="00B03CA3"/>
    <w:rsid w:val="00B07178"/>
    <w:rsid w:val="00B0729A"/>
    <w:rsid w:val="00B11A05"/>
    <w:rsid w:val="00B20D33"/>
    <w:rsid w:val="00B22D4E"/>
    <w:rsid w:val="00B25FE5"/>
    <w:rsid w:val="00B26B98"/>
    <w:rsid w:val="00B26DD4"/>
    <w:rsid w:val="00B3012F"/>
    <w:rsid w:val="00B32B23"/>
    <w:rsid w:val="00B346F7"/>
    <w:rsid w:val="00B3511A"/>
    <w:rsid w:val="00B35FC7"/>
    <w:rsid w:val="00B3682B"/>
    <w:rsid w:val="00B3696D"/>
    <w:rsid w:val="00B435E8"/>
    <w:rsid w:val="00B45BEC"/>
    <w:rsid w:val="00B50224"/>
    <w:rsid w:val="00B51B90"/>
    <w:rsid w:val="00B52D18"/>
    <w:rsid w:val="00B53FD0"/>
    <w:rsid w:val="00B56C98"/>
    <w:rsid w:val="00B57838"/>
    <w:rsid w:val="00B57F45"/>
    <w:rsid w:val="00B61C54"/>
    <w:rsid w:val="00B63EDB"/>
    <w:rsid w:val="00B70A93"/>
    <w:rsid w:val="00B712C4"/>
    <w:rsid w:val="00B71D82"/>
    <w:rsid w:val="00B74D73"/>
    <w:rsid w:val="00B76610"/>
    <w:rsid w:val="00B8171A"/>
    <w:rsid w:val="00B81A32"/>
    <w:rsid w:val="00B8324C"/>
    <w:rsid w:val="00B83C46"/>
    <w:rsid w:val="00B90686"/>
    <w:rsid w:val="00B9226C"/>
    <w:rsid w:val="00B92D24"/>
    <w:rsid w:val="00B95082"/>
    <w:rsid w:val="00B95706"/>
    <w:rsid w:val="00B974C9"/>
    <w:rsid w:val="00BA0C70"/>
    <w:rsid w:val="00BB0059"/>
    <w:rsid w:val="00BB1711"/>
    <w:rsid w:val="00BB254A"/>
    <w:rsid w:val="00BB7B37"/>
    <w:rsid w:val="00BB7C52"/>
    <w:rsid w:val="00BB7F5A"/>
    <w:rsid w:val="00BC0D66"/>
    <w:rsid w:val="00BC4101"/>
    <w:rsid w:val="00BC5539"/>
    <w:rsid w:val="00BD1EF3"/>
    <w:rsid w:val="00BD4A25"/>
    <w:rsid w:val="00BD506E"/>
    <w:rsid w:val="00BD619F"/>
    <w:rsid w:val="00BE1DB1"/>
    <w:rsid w:val="00BE1E7B"/>
    <w:rsid w:val="00BE236D"/>
    <w:rsid w:val="00BE263F"/>
    <w:rsid w:val="00BE41EA"/>
    <w:rsid w:val="00BE4924"/>
    <w:rsid w:val="00BE5643"/>
    <w:rsid w:val="00BE7815"/>
    <w:rsid w:val="00BE7ECC"/>
    <w:rsid w:val="00BF52A9"/>
    <w:rsid w:val="00BF54FB"/>
    <w:rsid w:val="00BF7BC8"/>
    <w:rsid w:val="00C04B36"/>
    <w:rsid w:val="00C04E60"/>
    <w:rsid w:val="00C06854"/>
    <w:rsid w:val="00C06B0F"/>
    <w:rsid w:val="00C12EE6"/>
    <w:rsid w:val="00C14596"/>
    <w:rsid w:val="00C14EEE"/>
    <w:rsid w:val="00C157C2"/>
    <w:rsid w:val="00C159DE"/>
    <w:rsid w:val="00C16EE0"/>
    <w:rsid w:val="00C20949"/>
    <w:rsid w:val="00C20DD2"/>
    <w:rsid w:val="00C21610"/>
    <w:rsid w:val="00C22FA0"/>
    <w:rsid w:val="00C23E09"/>
    <w:rsid w:val="00C24F80"/>
    <w:rsid w:val="00C25611"/>
    <w:rsid w:val="00C26BD5"/>
    <w:rsid w:val="00C26DDF"/>
    <w:rsid w:val="00C27A7C"/>
    <w:rsid w:val="00C303ED"/>
    <w:rsid w:val="00C321E4"/>
    <w:rsid w:val="00C35703"/>
    <w:rsid w:val="00C368ED"/>
    <w:rsid w:val="00C36C64"/>
    <w:rsid w:val="00C379F7"/>
    <w:rsid w:val="00C37BA9"/>
    <w:rsid w:val="00C41A61"/>
    <w:rsid w:val="00C429C8"/>
    <w:rsid w:val="00C4312D"/>
    <w:rsid w:val="00C45F62"/>
    <w:rsid w:val="00C47274"/>
    <w:rsid w:val="00C51410"/>
    <w:rsid w:val="00C60043"/>
    <w:rsid w:val="00C60152"/>
    <w:rsid w:val="00C64DF3"/>
    <w:rsid w:val="00C67451"/>
    <w:rsid w:val="00C7085F"/>
    <w:rsid w:val="00C70BC7"/>
    <w:rsid w:val="00C70F9B"/>
    <w:rsid w:val="00C734EF"/>
    <w:rsid w:val="00C73E63"/>
    <w:rsid w:val="00C75D14"/>
    <w:rsid w:val="00C80A05"/>
    <w:rsid w:val="00C81742"/>
    <w:rsid w:val="00C85AFF"/>
    <w:rsid w:val="00C8697F"/>
    <w:rsid w:val="00C87527"/>
    <w:rsid w:val="00C91085"/>
    <w:rsid w:val="00C918CD"/>
    <w:rsid w:val="00C91CF5"/>
    <w:rsid w:val="00C92C81"/>
    <w:rsid w:val="00CA10B6"/>
    <w:rsid w:val="00CA1C8C"/>
    <w:rsid w:val="00CA20A4"/>
    <w:rsid w:val="00CA5E0E"/>
    <w:rsid w:val="00CB11ED"/>
    <w:rsid w:val="00CB2B4B"/>
    <w:rsid w:val="00CB6C80"/>
    <w:rsid w:val="00CC05A8"/>
    <w:rsid w:val="00CC185E"/>
    <w:rsid w:val="00CC2BC4"/>
    <w:rsid w:val="00CC4EC9"/>
    <w:rsid w:val="00CD7B52"/>
    <w:rsid w:val="00CE077D"/>
    <w:rsid w:val="00CE0BD6"/>
    <w:rsid w:val="00CE1B11"/>
    <w:rsid w:val="00CE4643"/>
    <w:rsid w:val="00CF019E"/>
    <w:rsid w:val="00CF0E09"/>
    <w:rsid w:val="00CF433D"/>
    <w:rsid w:val="00CF43E2"/>
    <w:rsid w:val="00CF51B5"/>
    <w:rsid w:val="00CF6C86"/>
    <w:rsid w:val="00D00C86"/>
    <w:rsid w:val="00D00CC6"/>
    <w:rsid w:val="00D0117F"/>
    <w:rsid w:val="00D01973"/>
    <w:rsid w:val="00D0337E"/>
    <w:rsid w:val="00D03D12"/>
    <w:rsid w:val="00D06921"/>
    <w:rsid w:val="00D06B88"/>
    <w:rsid w:val="00D06C98"/>
    <w:rsid w:val="00D12043"/>
    <w:rsid w:val="00D1562A"/>
    <w:rsid w:val="00D16AD3"/>
    <w:rsid w:val="00D21768"/>
    <w:rsid w:val="00D24DEE"/>
    <w:rsid w:val="00D2606D"/>
    <w:rsid w:val="00D27377"/>
    <w:rsid w:val="00D33BAE"/>
    <w:rsid w:val="00D34365"/>
    <w:rsid w:val="00D35F5D"/>
    <w:rsid w:val="00D50EDC"/>
    <w:rsid w:val="00D51F96"/>
    <w:rsid w:val="00D530A6"/>
    <w:rsid w:val="00D57AEE"/>
    <w:rsid w:val="00D61C16"/>
    <w:rsid w:val="00D637E3"/>
    <w:rsid w:val="00D63ECE"/>
    <w:rsid w:val="00D64120"/>
    <w:rsid w:val="00D653C8"/>
    <w:rsid w:val="00D70125"/>
    <w:rsid w:val="00D70C28"/>
    <w:rsid w:val="00D72941"/>
    <w:rsid w:val="00D73940"/>
    <w:rsid w:val="00D74A21"/>
    <w:rsid w:val="00D75419"/>
    <w:rsid w:val="00D761E7"/>
    <w:rsid w:val="00D761EF"/>
    <w:rsid w:val="00D842CF"/>
    <w:rsid w:val="00D8676D"/>
    <w:rsid w:val="00D87471"/>
    <w:rsid w:val="00D90F7E"/>
    <w:rsid w:val="00D94238"/>
    <w:rsid w:val="00D94D72"/>
    <w:rsid w:val="00DA028D"/>
    <w:rsid w:val="00DA0D2E"/>
    <w:rsid w:val="00DA168D"/>
    <w:rsid w:val="00DA2084"/>
    <w:rsid w:val="00DA51DD"/>
    <w:rsid w:val="00DA63C2"/>
    <w:rsid w:val="00DA69F7"/>
    <w:rsid w:val="00DB0A3B"/>
    <w:rsid w:val="00DB350E"/>
    <w:rsid w:val="00DC0DC7"/>
    <w:rsid w:val="00DC29E7"/>
    <w:rsid w:val="00DC497F"/>
    <w:rsid w:val="00DC750F"/>
    <w:rsid w:val="00DD0F42"/>
    <w:rsid w:val="00DD451F"/>
    <w:rsid w:val="00DD7AFE"/>
    <w:rsid w:val="00DE123A"/>
    <w:rsid w:val="00DE1D19"/>
    <w:rsid w:val="00DE4099"/>
    <w:rsid w:val="00DE77C9"/>
    <w:rsid w:val="00DF63E7"/>
    <w:rsid w:val="00E000B8"/>
    <w:rsid w:val="00E01885"/>
    <w:rsid w:val="00E02D16"/>
    <w:rsid w:val="00E041B6"/>
    <w:rsid w:val="00E068B0"/>
    <w:rsid w:val="00E11453"/>
    <w:rsid w:val="00E16319"/>
    <w:rsid w:val="00E22CC3"/>
    <w:rsid w:val="00E23B2A"/>
    <w:rsid w:val="00E25055"/>
    <w:rsid w:val="00E30288"/>
    <w:rsid w:val="00E30493"/>
    <w:rsid w:val="00E327B1"/>
    <w:rsid w:val="00E335D5"/>
    <w:rsid w:val="00E3776A"/>
    <w:rsid w:val="00E40939"/>
    <w:rsid w:val="00E4155D"/>
    <w:rsid w:val="00E4188F"/>
    <w:rsid w:val="00E4314E"/>
    <w:rsid w:val="00E44113"/>
    <w:rsid w:val="00E45486"/>
    <w:rsid w:val="00E45C10"/>
    <w:rsid w:val="00E45F62"/>
    <w:rsid w:val="00E477E3"/>
    <w:rsid w:val="00E5052D"/>
    <w:rsid w:val="00E50DA7"/>
    <w:rsid w:val="00E520FD"/>
    <w:rsid w:val="00E5319A"/>
    <w:rsid w:val="00E5563B"/>
    <w:rsid w:val="00E63921"/>
    <w:rsid w:val="00E65539"/>
    <w:rsid w:val="00E6790E"/>
    <w:rsid w:val="00E71B78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A13F9"/>
    <w:rsid w:val="00EA4B78"/>
    <w:rsid w:val="00EB0F0A"/>
    <w:rsid w:val="00EB130C"/>
    <w:rsid w:val="00EB192B"/>
    <w:rsid w:val="00EB7BE6"/>
    <w:rsid w:val="00EC2180"/>
    <w:rsid w:val="00ED04A7"/>
    <w:rsid w:val="00ED0FBE"/>
    <w:rsid w:val="00ED6B01"/>
    <w:rsid w:val="00ED6C02"/>
    <w:rsid w:val="00ED7525"/>
    <w:rsid w:val="00EE092D"/>
    <w:rsid w:val="00EE1855"/>
    <w:rsid w:val="00EE1C71"/>
    <w:rsid w:val="00EE1DF7"/>
    <w:rsid w:val="00F046F5"/>
    <w:rsid w:val="00F10216"/>
    <w:rsid w:val="00F1312A"/>
    <w:rsid w:val="00F13B5A"/>
    <w:rsid w:val="00F1456A"/>
    <w:rsid w:val="00F17739"/>
    <w:rsid w:val="00F17996"/>
    <w:rsid w:val="00F209A5"/>
    <w:rsid w:val="00F20C30"/>
    <w:rsid w:val="00F22DF7"/>
    <w:rsid w:val="00F234F2"/>
    <w:rsid w:val="00F2589B"/>
    <w:rsid w:val="00F2754E"/>
    <w:rsid w:val="00F30A6E"/>
    <w:rsid w:val="00F33CBF"/>
    <w:rsid w:val="00F34D1C"/>
    <w:rsid w:val="00F35842"/>
    <w:rsid w:val="00F35E5B"/>
    <w:rsid w:val="00F37FCC"/>
    <w:rsid w:val="00F45B96"/>
    <w:rsid w:val="00F47FAF"/>
    <w:rsid w:val="00F50C19"/>
    <w:rsid w:val="00F52AE1"/>
    <w:rsid w:val="00F53BDB"/>
    <w:rsid w:val="00F555ED"/>
    <w:rsid w:val="00F55B96"/>
    <w:rsid w:val="00F63DAA"/>
    <w:rsid w:val="00F647D4"/>
    <w:rsid w:val="00F65D4D"/>
    <w:rsid w:val="00F675FB"/>
    <w:rsid w:val="00F72EFB"/>
    <w:rsid w:val="00F73F98"/>
    <w:rsid w:val="00F74999"/>
    <w:rsid w:val="00F74DB8"/>
    <w:rsid w:val="00F75053"/>
    <w:rsid w:val="00F83B19"/>
    <w:rsid w:val="00F87421"/>
    <w:rsid w:val="00F901DD"/>
    <w:rsid w:val="00F90694"/>
    <w:rsid w:val="00F91C59"/>
    <w:rsid w:val="00F962FF"/>
    <w:rsid w:val="00F97EF9"/>
    <w:rsid w:val="00FA055D"/>
    <w:rsid w:val="00FA2047"/>
    <w:rsid w:val="00FA6226"/>
    <w:rsid w:val="00FA6855"/>
    <w:rsid w:val="00FA72FF"/>
    <w:rsid w:val="00FA7A40"/>
    <w:rsid w:val="00FC4D4E"/>
    <w:rsid w:val="00FC546D"/>
    <w:rsid w:val="00FC66EB"/>
    <w:rsid w:val="00FD0D8F"/>
    <w:rsid w:val="00FD1E6F"/>
    <w:rsid w:val="00FD3471"/>
    <w:rsid w:val="00FD395C"/>
    <w:rsid w:val="00FD4A6A"/>
    <w:rsid w:val="00FD5866"/>
    <w:rsid w:val="00FD59DA"/>
    <w:rsid w:val="00FD65CB"/>
    <w:rsid w:val="00FD7A9A"/>
    <w:rsid w:val="00FE405F"/>
    <w:rsid w:val="00FE525E"/>
    <w:rsid w:val="00FE5E5C"/>
    <w:rsid w:val="00FE62D8"/>
    <w:rsid w:val="00FF0D5C"/>
    <w:rsid w:val="00FF539A"/>
    <w:rsid w:val="00FF6523"/>
    <w:rsid w:val="00FF65B9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5A13A"/>
  <w15:docId w15:val="{8476F8A7-4016-4BF7-BC73-987DF24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5948"/>
    <w:pPr>
      <w:keepLines/>
      <w:spacing w:before="200" w:after="200" w:line="288" w:lineRule="auto"/>
    </w:pPr>
    <w:rPr>
      <w:rFonts w:ascii="Calibri Light" w:hAnsi="Calibri Light"/>
      <w:color w:val="000000"/>
      <w:lang w:val="en-AU"/>
    </w:rPr>
  </w:style>
  <w:style w:type="paragraph" w:styleId="Heading1">
    <w:name w:val="heading 1"/>
    <w:next w:val="Normal"/>
    <w:link w:val="Heading1Char"/>
    <w:autoRedefine/>
    <w:uiPriority w:val="9"/>
    <w:qFormat/>
    <w:rsid w:val="004941DD"/>
    <w:pPr>
      <w:spacing w:before="720" w:after="240"/>
      <w:outlineLvl w:val="0"/>
    </w:pPr>
    <w:rPr>
      <w:rFonts w:ascii="Calibri" w:eastAsiaTheme="majorEastAsia" w:hAnsi="Calibri" w:cstheme="majorBidi"/>
      <w:b/>
      <w:noProof/>
      <w:spacing w:val="-10"/>
      <w:sz w:val="52"/>
      <w:szCs w:val="52"/>
      <w:lang w:val="en-AU"/>
    </w:rPr>
  </w:style>
  <w:style w:type="paragraph" w:styleId="Heading2">
    <w:name w:val="heading 2"/>
    <w:next w:val="Normal"/>
    <w:link w:val="Heading2Char"/>
    <w:uiPriority w:val="9"/>
    <w:unhideWhenUsed/>
    <w:qFormat/>
    <w:rsid w:val="00AC4CE9"/>
    <w:pPr>
      <w:keepNext/>
      <w:spacing w:before="360" w:after="240" w:line="440" w:lineRule="exact"/>
      <w:outlineLvl w:val="1"/>
    </w:pPr>
    <w:rPr>
      <w:rFonts w:ascii="Calibri" w:eastAsiaTheme="majorEastAsia" w:hAnsi="Calibri" w:cs="Arial"/>
      <w:color w:val="1A3D6D" w:themeColor="accent2"/>
      <w:sz w:val="40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F47FAF"/>
    <w:pPr>
      <w:keepNext/>
      <w:numPr>
        <w:ilvl w:val="2"/>
      </w:numPr>
      <w:spacing w:before="240" w:after="240"/>
      <w:outlineLvl w:val="2"/>
    </w:pPr>
    <w:rPr>
      <w:rFonts w:ascii="Calibri" w:eastAsiaTheme="majorEastAsia" w:hAnsi="Calibri" w:cs="Arial"/>
      <w:color w:val="202945" w:themeColor="text2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F85"/>
    <w:pPr>
      <w:keepNext/>
      <w:spacing w:line="264" w:lineRule="auto"/>
      <w:outlineLvl w:val="3"/>
    </w:pPr>
    <w:rPr>
      <w:rFonts w:eastAsiaTheme="majorEastAsia" w:cstheme="majorBidi"/>
      <w:b/>
      <w:iCs/>
      <w:color w:val="202945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B2F85"/>
    <w:pPr>
      <w:keepNext/>
      <w:outlineLvl w:val="4"/>
    </w:pPr>
    <w:rPr>
      <w:rFonts w:eastAsiaTheme="majorEastAsia" w:cstheme="majorBidi"/>
      <w:b/>
      <w:color w:val="auto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B2F85"/>
    <w:pPr>
      <w:keepNext/>
      <w:spacing w:before="40" w:after="0"/>
      <w:outlineLvl w:val="5"/>
    </w:pPr>
    <w:rPr>
      <w:rFonts w:eastAsiaTheme="majorEastAsia" w:cstheme="majorBidi"/>
      <w:color w:val="0066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B2F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uiPriority w:val="1"/>
    <w:qFormat/>
    <w:rsid w:val="001E2EE0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59"/>
    <w:rsid w:val="006B2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F85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A93431"/>
    <w:pPr>
      <w:tabs>
        <w:tab w:val="right" w:pos="14572"/>
      </w:tabs>
      <w:spacing w:line="220" w:lineRule="exact"/>
      <w:ind w:left="850"/>
    </w:pPr>
    <w:rPr>
      <w:rFonts w:ascii="Calibri Light" w:hAnsi="Calibri Light" w:cs="Arial"/>
      <w:sz w:val="17"/>
      <w:szCs w:val="17"/>
    </w:rPr>
  </w:style>
  <w:style w:type="character" w:customStyle="1" w:styleId="FooterChar">
    <w:name w:val="Footer Char"/>
    <w:basedOn w:val="DefaultParagraphFont"/>
    <w:link w:val="Footer"/>
    <w:uiPriority w:val="99"/>
    <w:rsid w:val="00A93431"/>
    <w:rPr>
      <w:rFonts w:ascii="Calibri Light" w:hAnsi="Calibri Light" w:cs="Arial"/>
      <w:sz w:val="17"/>
      <w:szCs w:val="17"/>
    </w:rPr>
  </w:style>
  <w:style w:type="paragraph" w:styleId="NoSpacing">
    <w:name w:val="No Spacing"/>
    <w:basedOn w:val="Normal"/>
    <w:uiPriority w:val="1"/>
    <w:qFormat/>
    <w:rsid w:val="006B2F85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41DD"/>
    <w:rPr>
      <w:rFonts w:ascii="Calibri" w:eastAsiaTheme="majorEastAsia" w:hAnsi="Calibri" w:cstheme="majorBidi"/>
      <w:b/>
      <w:noProof/>
      <w:spacing w:val="-10"/>
      <w:sz w:val="52"/>
      <w:szCs w:val="5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C4CE9"/>
    <w:rPr>
      <w:rFonts w:ascii="Calibri" w:eastAsiaTheme="majorEastAsia" w:hAnsi="Calibri" w:cs="Arial"/>
      <w:color w:val="1A3D6D" w:themeColor="accent2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47FAF"/>
    <w:rPr>
      <w:rFonts w:ascii="Calibri" w:eastAsiaTheme="majorEastAsia" w:hAnsi="Calibri" w:cs="Arial"/>
      <w:color w:val="202945" w:themeColor="text2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6B2F85"/>
    <w:rPr>
      <w:color w:val="808080"/>
    </w:rPr>
  </w:style>
  <w:style w:type="table" w:customStyle="1" w:styleId="TheTravelCurator">
    <w:name w:val="The Travel Curator"/>
    <w:basedOn w:val="TableNormal"/>
    <w:uiPriority w:val="99"/>
    <w:rsid w:val="008837F8"/>
    <w:pPr>
      <w:widowControl/>
    </w:pPr>
    <w:rPr>
      <w:rFonts w:ascii="Calibri Light" w:hAnsi="Calibri Light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3" w:type="dxa"/>
        <w:bottom w:w="113" w:type="dxa"/>
      </w:tblCellMar>
    </w:tblPr>
    <w:tblStylePr w:type="firstRow">
      <w:rPr>
        <w:rFonts w:ascii="Calibri Light" w:hAnsi="Calibri Light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2Horz">
      <w:tblPr/>
      <w:tcPr>
        <w:shd w:val="clear" w:color="auto" w:fill="F8F8F8"/>
      </w:tcPr>
    </w:tblStylePr>
  </w:style>
  <w:style w:type="paragraph" w:styleId="ListBullet">
    <w:name w:val="List Bullet"/>
    <w:basedOn w:val="Normal"/>
    <w:uiPriority w:val="99"/>
    <w:unhideWhenUsed/>
    <w:rsid w:val="008C2397"/>
    <w:pPr>
      <w:numPr>
        <w:numId w:val="28"/>
      </w:numPr>
      <w:spacing w:before="60" w:after="60"/>
    </w:pPr>
  </w:style>
  <w:style w:type="paragraph" w:styleId="ListNumber">
    <w:name w:val="List Number"/>
    <w:basedOn w:val="ListBullet"/>
    <w:uiPriority w:val="99"/>
    <w:unhideWhenUsed/>
    <w:rsid w:val="006B2F85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6B2F85"/>
    <w:tblPr>
      <w:tblStyleRowBandSize w:val="1"/>
      <w:tblStyleColBandSize w:val="1"/>
      <w:tblBorders>
        <w:top w:val="single" w:sz="4" w:space="0" w:color="FFA7A3" w:themeColor="accent4" w:themeTint="66"/>
        <w:left w:val="single" w:sz="4" w:space="0" w:color="FFA7A3" w:themeColor="accent4" w:themeTint="66"/>
        <w:bottom w:val="single" w:sz="4" w:space="0" w:color="FFA7A3" w:themeColor="accent4" w:themeTint="66"/>
        <w:right w:val="single" w:sz="4" w:space="0" w:color="FFA7A3" w:themeColor="accent4" w:themeTint="66"/>
        <w:insideH w:val="single" w:sz="4" w:space="0" w:color="FFA7A3" w:themeColor="accent4" w:themeTint="66"/>
        <w:insideV w:val="single" w:sz="4" w:space="0" w:color="FFA7A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7B7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7B7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2F85"/>
    <w:tblPr>
      <w:tblStyleRowBandSize w:val="1"/>
      <w:tblStyleColBandSize w:val="1"/>
      <w:tblBorders>
        <w:top w:val="single" w:sz="4" w:space="0" w:color="FFE994" w:themeColor="accent3" w:themeTint="66"/>
        <w:left w:val="single" w:sz="4" w:space="0" w:color="FFE994" w:themeColor="accent3" w:themeTint="66"/>
        <w:bottom w:val="single" w:sz="4" w:space="0" w:color="FFE994" w:themeColor="accent3" w:themeTint="66"/>
        <w:right w:val="single" w:sz="4" w:space="0" w:color="FFE994" w:themeColor="accent3" w:themeTint="66"/>
        <w:insideH w:val="single" w:sz="4" w:space="0" w:color="FFE994" w:themeColor="accent3" w:themeTint="66"/>
        <w:insideV w:val="single" w:sz="4" w:space="0" w:color="FFE9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DE5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E5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B2F85"/>
    <w:tblPr>
      <w:tblStyleRowBandSize w:val="1"/>
      <w:tblStyleColBandSize w:val="1"/>
      <w:tblBorders>
        <w:top w:val="single" w:sz="4" w:space="0" w:color="85ACE2" w:themeColor="accent2" w:themeTint="66"/>
        <w:left w:val="single" w:sz="4" w:space="0" w:color="85ACE2" w:themeColor="accent2" w:themeTint="66"/>
        <w:bottom w:val="single" w:sz="4" w:space="0" w:color="85ACE2" w:themeColor="accent2" w:themeTint="66"/>
        <w:right w:val="single" w:sz="4" w:space="0" w:color="85ACE2" w:themeColor="accent2" w:themeTint="66"/>
        <w:insideH w:val="single" w:sz="4" w:space="0" w:color="85ACE2" w:themeColor="accent2" w:themeTint="66"/>
        <w:insideV w:val="single" w:sz="4" w:space="0" w:color="85ACE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983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83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2F85"/>
    <w:tblPr>
      <w:tblStyleRowBandSize w:val="1"/>
      <w:tblStyleColBandSize w:val="1"/>
      <w:tblBorders>
        <w:top w:val="single" w:sz="4" w:space="0" w:color="8F9DCB" w:themeColor="accent1" w:themeTint="66"/>
        <w:left w:val="single" w:sz="4" w:space="0" w:color="8F9DCB" w:themeColor="accent1" w:themeTint="66"/>
        <w:bottom w:val="single" w:sz="4" w:space="0" w:color="8F9DCB" w:themeColor="accent1" w:themeTint="66"/>
        <w:right w:val="single" w:sz="4" w:space="0" w:color="8F9DCB" w:themeColor="accent1" w:themeTint="66"/>
        <w:insideH w:val="single" w:sz="4" w:space="0" w:color="8F9DCB" w:themeColor="accent1" w:themeTint="66"/>
        <w:insideV w:val="single" w:sz="4" w:space="0" w:color="8F9DC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76DB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76DB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B2F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6B2F85"/>
    <w:tblPr>
      <w:tblStyleRowBandSize w:val="1"/>
      <w:tblStyleColBandSize w:val="1"/>
      <w:tblBorders>
        <w:top w:val="single" w:sz="4" w:space="0" w:color="576DB1" w:themeColor="accent1" w:themeTint="99"/>
        <w:bottom w:val="single" w:sz="4" w:space="0" w:color="576DB1" w:themeColor="accent1" w:themeTint="99"/>
        <w:insideH w:val="single" w:sz="4" w:space="0" w:color="576DB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EE5" w:themeFill="accent1" w:themeFillTint="33"/>
      </w:tcPr>
    </w:tblStylePr>
    <w:tblStylePr w:type="band1Horz">
      <w:tblPr/>
      <w:tcPr>
        <w:shd w:val="clear" w:color="auto" w:fill="C6CEE5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2F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76DB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76DB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EE5" w:themeFill="accent1" w:themeFillTint="33"/>
      </w:tcPr>
    </w:tblStylePr>
    <w:tblStylePr w:type="band1Horz">
      <w:tblPr/>
      <w:tcPr>
        <w:shd w:val="clear" w:color="auto" w:fill="C6CEE5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6B2F85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HeaderRow">
    <w:name w:val="Table Header Row"/>
    <w:basedOn w:val="TableText"/>
    <w:uiPriority w:val="1"/>
    <w:qFormat/>
    <w:rsid w:val="001E2EE0"/>
    <w:pPr>
      <w:spacing w:line="240" w:lineRule="auto"/>
    </w:pPr>
    <w:rPr>
      <w:rFonts w:cs="Arial"/>
      <w:b/>
      <w:color w:val="FFFFFF" w:themeColor="background1"/>
      <w:spacing w:val="10"/>
    </w:rPr>
  </w:style>
  <w:style w:type="table" w:customStyle="1" w:styleId="TablePlan2go2">
    <w:name w:val="Table Plan2go 2"/>
    <w:basedOn w:val="TablePlan2go"/>
    <w:uiPriority w:val="99"/>
    <w:rsid w:val="006B2F85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Normal"/>
    <w:autoRedefine/>
    <w:uiPriority w:val="1"/>
    <w:qFormat/>
    <w:rsid w:val="00A17353"/>
    <w:pPr>
      <w:widowControl/>
      <w:numPr>
        <w:numId w:val="31"/>
      </w:numPr>
      <w:spacing w:before="0" w:after="0" w:line="264" w:lineRule="auto"/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80190B"/>
    <w:rPr>
      <w:sz w:val="20"/>
      <w:szCs w:val="20"/>
    </w:rPr>
  </w:style>
  <w:style w:type="paragraph" w:customStyle="1" w:styleId="Figure">
    <w:name w:val="Figure"/>
    <w:basedOn w:val="Normal"/>
    <w:uiPriority w:val="1"/>
    <w:qFormat/>
    <w:rsid w:val="006B2F85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B2F85"/>
    <w:rPr>
      <w:rFonts w:ascii="Arial" w:eastAsiaTheme="majorEastAsia" w:hAnsi="Arial" w:cstheme="majorBidi"/>
      <w:b/>
      <w:iCs/>
      <w:color w:val="202945" w:themeColor="accen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6B2F85"/>
    <w:rPr>
      <w:rFonts w:ascii="Arial" w:eastAsiaTheme="majorEastAsia" w:hAnsi="Arial" w:cstheme="majorBidi"/>
      <w:b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6B2F85"/>
  </w:style>
  <w:style w:type="character" w:styleId="Hyperlink">
    <w:name w:val="Hyperlink"/>
    <w:basedOn w:val="DefaultParagraphFont"/>
    <w:uiPriority w:val="99"/>
    <w:unhideWhenUsed/>
    <w:rsid w:val="00E23B2A"/>
    <w:rPr>
      <w:color w:val="0000C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F85"/>
    <w:rPr>
      <w:rFonts w:ascii="Arial" w:eastAsiaTheme="majorEastAsia" w:hAnsi="Arial" w:cstheme="majorBidi"/>
      <w:color w:val="006699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FD0"/>
    <w:pPr>
      <w:keepNext/>
      <w:pBdr>
        <w:top w:val="single" w:sz="8" w:space="9" w:color="1A3D6D" w:themeColor="background2"/>
        <w:left w:val="single" w:sz="8" w:space="9" w:color="1A3D6D" w:themeColor="background2"/>
        <w:bottom w:val="single" w:sz="8" w:space="9" w:color="1A3D6D" w:themeColor="background2"/>
        <w:right w:val="single" w:sz="8" w:space="9" w:color="1A3D6D" w:themeColor="background2"/>
      </w:pBdr>
      <w:shd w:val="clear" w:color="auto" w:fill="F3C300" w:themeFill="accent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FD0"/>
    <w:rPr>
      <w:rFonts w:ascii="Arial" w:hAnsi="Arial"/>
      <w:noProof/>
      <w:color w:val="000000"/>
      <w:sz w:val="20"/>
      <w:shd w:val="clear" w:color="auto" w:fill="F3C300" w:themeFill="accent3"/>
      <w:lang w:val="en-AU"/>
    </w:rPr>
  </w:style>
  <w:style w:type="paragraph" w:styleId="Caption">
    <w:name w:val="caption"/>
    <w:next w:val="Normal"/>
    <w:uiPriority w:val="35"/>
    <w:unhideWhenUsed/>
    <w:qFormat/>
    <w:rsid w:val="00F83B19"/>
    <w:pPr>
      <w:spacing w:before="240" w:after="120"/>
    </w:pPr>
    <w:rPr>
      <w:rFonts w:ascii="Calibri Light" w:hAnsi="Calibri Light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6B2F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F8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F85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F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F85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F8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F85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A93431"/>
    <w:pPr>
      <w:spacing w:after="600"/>
      <w:ind w:left="-170"/>
    </w:pPr>
    <w:rPr>
      <w:rFonts w:ascii="Arial" w:hAnsi="Arial"/>
      <w:noProof/>
      <w:color w:val="000000"/>
      <w:sz w:val="20"/>
      <w:lang w:val="en-AU" w:eastAsia="en-AU"/>
    </w:rPr>
  </w:style>
  <w:style w:type="paragraph" w:customStyle="1" w:styleId="TableText-SmlBullet">
    <w:name w:val="Table Text-Sml Bullet"/>
    <w:basedOn w:val="Normal"/>
    <w:uiPriority w:val="1"/>
    <w:qFormat/>
    <w:rsid w:val="00A17353"/>
    <w:pPr>
      <w:widowControl/>
      <w:spacing w:before="0" w:after="0" w:line="264" w:lineRule="auto"/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6B2F85"/>
    <w:rPr>
      <w:b/>
      <w:bCs/>
      <w:color w:val="auto"/>
      <w:spacing w:val="6"/>
    </w:rPr>
  </w:style>
  <w:style w:type="paragraph" w:customStyle="1" w:styleId="Frame">
    <w:name w:val="Frame"/>
    <w:basedOn w:val="Normal"/>
    <w:uiPriority w:val="1"/>
    <w:qFormat/>
    <w:rsid w:val="006A2CD9"/>
    <w:pPr>
      <w:framePr w:w="9299" w:vSpace="142" w:wrap="around" w:vAnchor="text" w:hAnchor="text" w:xAlign="center" w:y="1"/>
      <w:pBdr>
        <w:top w:val="single" w:sz="8" w:space="8" w:color="1A3D6D" w:themeColor="background2"/>
        <w:left w:val="single" w:sz="8" w:space="8" w:color="1A3D6D" w:themeColor="background2"/>
        <w:bottom w:val="single" w:sz="8" w:space="8" w:color="1A3D6D" w:themeColor="background2"/>
        <w:right w:val="single" w:sz="8" w:space="8" w:color="1A3D6D" w:themeColor="background2"/>
      </w:pBdr>
      <w:spacing w:before="0" w:after="0"/>
    </w:pPr>
    <w:rPr>
      <w:noProof/>
    </w:rPr>
  </w:style>
  <w:style w:type="paragraph" w:styleId="Quote">
    <w:name w:val="Quote"/>
    <w:basedOn w:val="Normal"/>
    <w:next w:val="Normal"/>
    <w:link w:val="QuoteChar"/>
    <w:uiPriority w:val="29"/>
    <w:qFormat/>
    <w:rsid w:val="00F47FAF"/>
    <w:pPr>
      <w:pBdr>
        <w:top w:val="dotted" w:sz="4" w:space="10" w:color="808898"/>
        <w:bottom w:val="dotted" w:sz="4" w:space="6" w:color="808898"/>
      </w:pBdr>
      <w:spacing w:before="360" w:after="360" w:line="312" w:lineRule="auto"/>
      <w:ind w:left="862" w:right="862"/>
      <w:jc w:val="center"/>
    </w:pPr>
    <w:rPr>
      <w:rFonts w:cs="Arial"/>
      <w:i/>
      <w:iCs/>
      <w:color w:val="auto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F47FAF"/>
    <w:rPr>
      <w:rFonts w:ascii="Calibri Light" w:hAnsi="Calibri Light" w:cs="Arial"/>
      <w:i/>
      <w:iCs/>
      <w:sz w:val="26"/>
      <w:szCs w:val="26"/>
      <w:lang w:val="en-AU"/>
    </w:rPr>
  </w:style>
  <w:style w:type="paragraph" w:customStyle="1" w:styleId="TableBullet">
    <w:name w:val="Table Bullet"/>
    <w:basedOn w:val="TableText"/>
    <w:uiPriority w:val="1"/>
    <w:qFormat/>
    <w:rsid w:val="00CE0BD6"/>
    <w:pPr>
      <w:keepLines w:val="0"/>
      <w:numPr>
        <w:numId w:val="32"/>
      </w:numPr>
      <w:spacing w:line="288" w:lineRule="auto"/>
      <w:ind w:left="470" w:hanging="357"/>
      <w:contextualSpacing/>
    </w:pPr>
    <w:rPr>
      <w:rFonts w:cs="Arial"/>
      <w:color w:val="000000" w:themeColor="text1"/>
      <w:szCs w:val="20"/>
    </w:rPr>
  </w:style>
  <w:style w:type="paragraph" w:customStyle="1" w:styleId="TableParagraph">
    <w:name w:val="Table Paragraph"/>
    <w:basedOn w:val="TableText"/>
    <w:uiPriority w:val="1"/>
    <w:qFormat/>
    <w:rsid w:val="00047152"/>
    <w:pPr>
      <w:keepLines w:val="0"/>
      <w:spacing w:after="240" w:line="288" w:lineRule="auto"/>
    </w:pPr>
    <w:rPr>
      <w:rFonts w:cs="Arial"/>
      <w:color w:val="000000" w:themeColor="text1"/>
      <w:szCs w:val="20"/>
    </w:rPr>
  </w:style>
  <w:style w:type="paragraph" w:customStyle="1" w:styleId="Box">
    <w:name w:val="Box"/>
    <w:basedOn w:val="Normal"/>
    <w:uiPriority w:val="1"/>
    <w:qFormat/>
    <w:rsid w:val="00F83B19"/>
    <w:pPr>
      <w:widowControl/>
      <w:pBdr>
        <w:top w:val="dotted" w:sz="4" w:space="6" w:color="1A3D6D" w:themeColor="accent2"/>
        <w:left w:val="dotted" w:sz="4" w:space="4" w:color="1A3D6D" w:themeColor="accent2"/>
        <w:bottom w:val="dotted" w:sz="4" w:space="6" w:color="1A3D6D" w:themeColor="accent2"/>
        <w:right w:val="dotted" w:sz="4" w:space="4" w:color="1A3D6D" w:themeColor="accent2"/>
      </w:pBdr>
      <w:spacing w:before="0" w:after="0"/>
      <w:ind w:left="113" w:right="113"/>
    </w:pPr>
    <w:rPr>
      <w:rFonts w:cs="Arial"/>
      <w:color w:val="000000" w:themeColor="text1"/>
      <w:szCs w:val="20"/>
    </w:rPr>
  </w:style>
  <w:style w:type="paragraph" w:customStyle="1" w:styleId="Form2FieldTitle">
    <w:name w:val="Form 2Field Title"/>
    <w:uiPriority w:val="1"/>
    <w:qFormat/>
    <w:rsid w:val="00852AE3"/>
    <w:pPr>
      <w:keepNext/>
      <w:tabs>
        <w:tab w:val="left" w:pos="4820"/>
      </w:tabs>
      <w:spacing w:before="120"/>
    </w:pPr>
    <w:rPr>
      <w:rFonts w:ascii="Calibri Light" w:hAnsi="Calibri Light" w:cs="Arial"/>
      <w:b/>
      <w:color w:val="000000" w:themeColor="text1"/>
      <w:sz w:val="20"/>
      <w:szCs w:val="18"/>
      <w:lang w:val="en-AU"/>
    </w:rPr>
  </w:style>
  <w:style w:type="paragraph" w:customStyle="1" w:styleId="Form3Field">
    <w:name w:val="Form 3Field"/>
    <w:uiPriority w:val="1"/>
    <w:qFormat/>
    <w:rsid w:val="0083125B"/>
    <w:pPr>
      <w:pBdr>
        <w:bottom w:val="single" w:sz="8" w:space="4" w:color="000000" w:themeColor="text1"/>
      </w:pBdr>
      <w:tabs>
        <w:tab w:val="left" w:pos="4820"/>
      </w:tabs>
      <w:spacing w:before="60" w:after="60"/>
    </w:pPr>
    <w:rPr>
      <w:rFonts w:ascii="Calibri Light" w:hAnsi="Calibri Light" w:cs="Arial"/>
      <w:color w:val="000000" w:themeColor="text1"/>
      <w:szCs w:val="20"/>
      <w:lang w:val="en-AU"/>
    </w:rPr>
  </w:style>
  <w:style w:type="paragraph" w:customStyle="1" w:styleId="FormTableHeader">
    <w:name w:val="Form Table Header"/>
    <w:uiPriority w:val="1"/>
    <w:qFormat/>
    <w:rsid w:val="00BE7815"/>
    <w:pPr>
      <w:spacing w:before="60"/>
    </w:pPr>
    <w:rPr>
      <w:rFonts w:ascii="Arial" w:hAnsi="Arial" w:cs="Arial"/>
      <w:b/>
      <w:color w:val="FFFFFF" w:themeColor="background1"/>
      <w:sz w:val="18"/>
      <w:szCs w:val="18"/>
      <w:lang w:val="en-AU"/>
    </w:rPr>
  </w:style>
  <w:style w:type="paragraph" w:customStyle="1" w:styleId="FormTableText">
    <w:name w:val="Form Table Text"/>
    <w:uiPriority w:val="1"/>
    <w:qFormat/>
    <w:rsid w:val="00534710"/>
    <w:pPr>
      <w:spacing w:before="120" w:after="100"/>
    </w:pPr>
    <w:rPr>
      <w:rFonts w:ascii="Arial" w:hAnsi="Arial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83125B"/>
    <w:pPr>
      <w:keepNext/>
      <w:spacing w:before="360" w:after="240"/>
    </w:pPr>
    <w:rPr>
      <w:rFonts w:eastAsiaTheme="majorEastAsia" w:cstheme="majorBidi"/>
      <w:b/>
      <w:iCs/>
      <w:color w:val="1A3D6D" w:themeColor="accent2"/>
      <w:sz w:val="28"/>
      <w:szCs w:val="24"/>
      <w:lang w:val="en-AU"/>
    </w:rPr>
  </w:style>
  <w:style w:type="paragraph" w:customStyle="1" w:styleId="Form3FieldBullet">
    <w:name w:val="Form 3Field Bullet"/>
    <w:basedOn w:val="Normal"/>
    <w:uiPriority w:val="1"/>
    <w:qFormat/>
    <w:rsid w:val="0083125B"/>
    <w:pPr>
      <w:keepLines w:val="0"/>
      <w:numPr>
        <w:numId w:val="33"/>
      </w:numPr>
      <w:pBdr>
        <w:bottom w:val="single" w:sz="4" w:space="4" w:color="000000" w:themeColor="text1"/>
      </w:pBdr>
      <w:tabs>
        <w:tab w:val="left" w:pos="426"/>
      </w:tabs>
      <w:spacing w:before="60" w:after="60" w:line="240" w:lineRule="auto"/>
      <w:ind w:left="357" w:hanging="357"/>
    </w:pPr>
    <w:rPr>
      <w:rFonts w:cs="Arial"/>
      <w:color w:val="000000" w:themeColor="text1"/>
      <w:szCs w:val="20"/>
    </w:rPr>
  </w:style>
  <w:style w:type="paragraph" w:customStyle="1" w:styleId="Form3FieldBulletNo">
    <w:name w:val="Form 3Field Bullet No."/>
    <w:basedOn w:val="Form3FieldBullet"/>
    <w:uiPriority w:val="1"/>
    <w:qFormat/>
    <w:rsid w:val="0083125B"/>
    <w:pPr>
      <w:numPr>
        <w:numId w:val="34"/>
      </w:numPr>
    </w:pPr>
  </w:style>
  <w:style w:type="paragraph" w:customStyle="1" w:styleId="Form2FieldTitleParaIntro">
    <w:name w:val="Form 2Field Title Para Intro"/>
    <w:basedOn w:val="Normal"/>
    <w:uiPriority w:val="1"/>
    <w:qFormat/>
    <w:rsid w:val="0083125B"/>
    <w:pPr>
      <w:keepNext/>
      <w:tabs>
        <w:tab w:val="left" w:pos="4820"/>
      </w:tabs>
      <w:spacing w:before="60" w:after="120"/>
    </w:pPr>
    <w:rPr>
      <w:rFonts w:cs="Calibri Light"/>
      <w:i/>
      <w:color w:val="000000" w:themeColor="text1"/>
    </w:rPr>
  </w:style>
  <w:style w:type="paragraph" w:customStyle="1" w:styleId="Form2FieldTitlePara">
    <w:name w:val="Form 2Field Title Para"/>
    <w:basedOn w:val="Form2FieldTitle"/>
    <w:uiPriority w:val="1"/>
    <w:qFormat/>
    <w:rsid w:val="0083125B"/>
    <w:pPr>
      <w:keepLines/>
      <w:spacing w:after="120" w:line="288" w:lineRule="auto"/>
    </w:pPr>
    <w:rPr>
      <w:rFonts w:cs="Calibri Light"/>
      <w:color w:val="202945" w:themeColor="text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ock.adobe.com/au/images/tegalalang-bali/63511291" TargetMode="External"/><Relationship Id="rId18" Type="http://schemas.openxmlformats.org/officeDocument/2006/relationships/hyperlink" Target="https://stock.adobe.com/au/images/a-snowboarder-in-an-orange-outfit-vividly-contrasts-against-the-snowy-mountains-highlighting-the-thrill-and-excitement-of-high-speed-downhill-snowboarding-adventures/1087353328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stock.adobe.com/au/images/over-water-bungalows-with-steps-into-amazing-lagoon/39219837" TargetMode="External"/><Relationship Id="rId17" Type="http://schemas.openxmlformats.org/officeDocument/2006/relationships/hyperlink" Target="https://stock.adobe.com/au/images/an-eagle-soars-over-a-deep-lake-in-this-expansive-view/991079985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ock.adobe.com/au/images/giraffe-with-trees-in-background-during-sunset-safari-in-serengeti-national-park-tanzania-wild-nature-of-africa-safari-car-in-the-road/418041482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stock.adobe.com/au/images/aerial-view-of-the-great-barrier-reef-australia/298155089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ock.adobe.com/au/images/beautiful-oia-town-on-santorini-island-greece/134362781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.Muir3\TAFE%20NSW\Simulated%20Organisations%20-%20The%20Travel%20Curators%20-%20The%20Travel%20Curators\03%20FINAL\Forms%20&amp;%20Templates\TTC_Blank-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D141CB679844DBA8E0682933761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2AA5B-1829-45D4-9CA9-65172579BA30}"/>
      </w:docPartPr>
      <w:docPartBody>
        <w:p w:rsidR="007F5293" w:rsidRDefault="007F5293">
          <w:pPr>
            <w:pStyle w:val="9ED141CB679844DBA8E0682933761C33"/>
          </w:pPr>
          <w:r w:rsidRPr="006426C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93"/>
    <w:rsid w:val="007F5293"/>
    <w:rsid w:val="0093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D141CB679844DBA8E0682933761C33">
    <w:name w:val="9ED141CB679844DBA8E0682933761C33"/>
  </w:style>
  <w:style w:type="paragraph" w:customStyle="1" w:styleId="440CE7E24EF9493B9A5FCFE41BA34B22">
    <w:name w:val="440CE7E24EF9493B9A5FCFE41BA34B22"/>
  </w:style>
  <w:style w:type="paragraph" w:customStyle="1" w:styleId="34F8CD556FE34F18933BA08A4306DC22">
    <w:name w:val="34F8CD556FE34F18933BA08A4306DC22"/>
  </w:style>
  <w:style w:type="paragraph" w:customStyle="1" w:styleId="53E894756AF14B1197F69B318A8DA8CB">
    <w:name w:val="53E894756AF14B1197F69B318A8DA8CB"/>
  </w:style>
  <w:style w:type="paragraph" w:customStyle="1" w:styleId="0355965493ED4BAABFA080A10B0F11F3">
    <w:name w:val="0355965493ED4BAABFA080A10B0F11F3"/>
  </w:style>
  <w:style w:type="paragraph" w:customStyle="1" w:styleId="CA48875BA7D34C439277E4E5EDD347C6">
    <w:name w:val="CA48875BA7D34C439277E4E5EDD347C6"/>
  </w:style>
  <w:style w:type="paragraph" w:customStyle="1" w:styleId="918342B0035D4CF1870A5ADE7BBA7FF9">
    <w:name w:val="918342B0035D4CF1870A5ADE7BBA7FF9"/>
  </w:style>
  <w:style w:type="paragraph" w:customStyle="1" w:styleId="EDFB9DFF78704B5F9C96F479C694CFDA">
    <w:name w:val="EDFB9DFF78704B5F9C96F479C694CFDA"/>
  </w:style>
  <w:style w:type="paragraph" w:customStyle="1" w:styleId="3877F5CD032A40F49F7433E9B34B0B83">
    <w:name w:val="3877F5CD032A40F49F7433E9B34B0B83"/>
  </w:style>
  <w:style w:type="paragraph" w:customStyle="1" w:styleId="FE3A0AC983EF4564B59B5729A4E6168A">
    <w:name w:val="FE3A0AC983EF4564B59B5729A4E61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he Travel Curators">
      <a:dk1>
        <a:sysClr val="windowText" lastClr="000000"/>
      </a:dk1>
      <a:lt1>
        <a:sysClr val="window" lastClr="FFFFFF"/>
      </a:lt1>
      <a:dk2>
        <a:srgbClr val="202945"/>
      </a:dk2>
      <a:lt2>
        <a:srgbClr val="1A3D6D"/>
      </a:lt2>
      <a:accent1>
        <a:srgbClr val="202945"/>
      </a:accent1>
      <a:accent2>
        <a:srgbClr val="1A3D6D"/>
      </a:accent2>
      <a:accent3>
        <a:srgbClr val="F3C300"/>
      </a:accent3>
      <a:accent4>
        <a:srgbClr val="FF251B"/>
      </a:accent4>
      <a:accent5>
        <a:srgbClr val="424953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1DD857C074643ADC8B1F655D1D057" ma:contentTypeVersion="14" ma:contentTypeDescription="Create a new document." ma:contentTypeScope="" ma:versionID="d0bb1e23334cd3052f13e8fff4125dc5">
  <xsd:schema xmlns:xsd="http://www.w3.org/2001/XMLSchema" xmlns:xs="http://www.w3.org/2001/XMLSchema" xmlns:p="http://schemas.microsoft.com/office/2006/metadata/properties" xmlns:ns2="ac34ff5e-2ffe-4ce2-971c-f7282b27ac38" xmlns:ns3="363f131b-4af0-4a66-9de1-3f50ca42dcc1" targetNamespace="http://schemas.microsoft.com/office/2006/metadata/properties" ma:root="true" ma:fieldsID="8504932dde1f6f3818d3c75545a92de2" ns2:_="" ns3:_="">
    <xsd:import namespace="ac34ff5e-2ffe-4ce2-971c-f7282b27ac38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4ff5e-2ffe-4ce2-971c-f7282b27a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279aac2-b554-4f48-8731-4ee6355f924e}" ma:internalName="TaxCatchAll" ma:showField="CatchAllData" ma:web="8c7fb4af-ae7f-4e22-8d1b-3b7f14487c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ac34ff5e-2ffe-4ce2-971c-f7282b27ac38">
      <Terms xmlns="http://schemas.microsoft.com/office/infopath/2007/PartnerControls"/>
    </lcf76f155ced4ddcb4097134ff3c332f>
    <TaxCatchAll xmlns="363f131b-4af0-4a66-9de1-3f50ca42dc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7503-5E06-475C-AF91-8EA1E5226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4ff5e-2ffe-4ce2-971c-f7282b27ac38"/>
    <ds:schemaRef ds:uri="363f131b-4af0-4a66-9de1-3f50ca42d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  <ds:schemaRef ds:uri="ac34ff5e-2ffe-4ce2-971c-f7282b27ac38"/>
    <ds:schemaRef ds:uri="http://schemas.microsoft.com/office/infopath/2007/PartnerControls"/>
    <ds:schemaRef ds:uri="363f131b-4af0-4a66-9de1-3f50ca42dcc1"/>
  </ds:schemaRefs>
</ds:datastoreItem>
</file>

<file path=customXml/itemProps3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43E172-CC71-4DE2-B54D-1B2E015BDA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TTC_Blank-Portrait</Template>
  <TotalTime>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Project Title]</vt:lpstr>
    </vt:vector>
  </TitlesOfParts>
  <Company>Drag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Brief Assets</dc:title>
  <dc:creator>Kelly.Muir3</dc:creator>
  <cp:lastModifiedBy>Kelly Muir</cp:lastModifiedBy>
  <cp:revision>8</cp:revision>
  <dcterms:created xsi:type="dcterms:W3CDTF">2025-03-19T21:24:00Z</dcterms:created>
  <dcterms:modified xsi:type="dcterms:W3CDTF">2025-03-19T21:29:00Z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0x0101005EE1DD857C074643ADC8B1F655D1D057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2019-11-10T23:46:47Z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d7adf78d-51e4-447b-850b-000028f1297d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MediaServiceImageTags">
    <vt:lpwstr/>
  </property>
</Properties>
</file>